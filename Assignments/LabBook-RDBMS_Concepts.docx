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1F1953" w:rsidRDefault="00FA2A1D" w:rsidP="00A2727F">
      <w:pPr>
        <w:pStyle w:val="DocTitle"/>
      </w:pPr>
      <w:r>
        <w:t>RDBMS Concepts</w:t>
      </w:r>
    </w:p>
    <w:p w:rsidR="00302304" w:rsidRPr="001F1953" w:rsidRDefault="00302304" w:rsidP="00A2727F">
      <w:pPr>
        <w:pStyle w:val="DocTitle"/>
      </w:pPr>
      <w:r w:rsidRPr="001F1953">
        <w:t xml:space="preserve">Lab </w:t>
      </w:r>
      <w:r w:rsidR="00771759" w:rsidRPr="001F1953">
        <w:t>Book</w:t>
      </w:r>
      <w:r w:rsidR="00E408D1" w:rsidRPr="001F1953">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466116" w:rsidRPr="0095388B" w:rsidRDefault="005352E3"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95388B">
        <w:lastRenderedPageBreak/>
        <w:t>Table of Contents</w:t>
      </w:r>
      <w:bookmarkEnd w:id="0"/>
      <w:bookmarkEnd w:id="1"/>
      <w:bookmarkEnd w:id="2"/>
      <w:bookmarkEnd w:id="3"/>
      <w:bookmarkEnd w:id="4"/>
      <w:bookmarkEnd w:id="5"/>
      <w:bookmarkEnd w:id="6"/>
      <w:bookmarkEnd w:id="7"/>
      <w:bookmarkEnd w:id="8"/>
    </w:p>
    <w:p w:rsidR="00F96E49" w:rsidRDefault="00F96E49" w:rsidP="008A5633">
      <w:pPr>
        <w:pStyle w:val="TOC1"/>
        <w:rPr>
          <w:rFonts w:cs="Arial"/>
          <w:b/>
          <w:szCs w:val="20"/>
        </w:rPr>
      </w:pPr>
    </w:p>
    <w:p w:rsidR="00266287" w:rsidRDefault="008A5633">
      <w:pPr>
        <w:pStyle w:val="TOC1"/>
        <w:rPr>
          <w:rFonts w:asciiTheme="minorHAnsi" w:eastAsiaTheme="minorEastAsia" w:hAnsiTheme="minorHAnsi" w:cstheme="minorBidi"/>
          <w:i w:val="0"/>
          <w:noProof/>
          <w:sz w:val="22"/>
          <w:szCs w:val="22"/>
        </w:rPr>
      </w:pPr>
      <w:r>
        <w:rPr>
          <w:rFonts w:cs="Arial"/>
          <w:b/>
          <w:szCs w:val="20"/>
        </w:rPr>
        <w:fldChar w:fldCharType="begin"/>
      </w:r>
      <w:r>
        <w:rPr>
          <w:rFonts w:cs="Arial"/>
          <w:b/>
          <w:szCs w:val="20"/>
        </w:rPr>
        <w:instrText xml:space="preserve"> TOC \o "1-3" \h \z \u </w:instrText>
      </w:r>
      <w:r>
        <w:rPr>
          <w:rFonts w:cs="Arial"/>
          <w:b/>
          <w:szCs w:val="20"/>
        </w:rPr>
        <w:fldChar w:fldCharType="separate"/>
      </w:r>
      <w:hyperlink w:anchor="_Toc457292482" w:history="1">
        <w:r w:rsidR="00266287" w:rsidRPr="003D2F3F">
          <w:rPr>
            <w:rStyle w:val="Hyperlink"/>
            <w:noProof/>
          </w:rPr>
          <w:t>Getting Started</w:t>
        </w:r>
        <w:r w:rsidR="00266287">
          <w:rPr>
            <w:noProof/>
            <w:webHidden/>
          </w:rPr>
          <w:tab/>
        </w:r>
        <w:r w:rsidR="00266287">
          <w:rPr>
            <w:noProof/>
            <w:webHidden/>
          </w:rPr>
          <w:fldChar w:fldCharType="begin"/>
        </w:r>
        <w:r w:rsidR="00266287">
          <w:rPr>
            <w:noProof/>
            <w:webHidden/>
          </w:rPr>
          <w:instrText xml:space="preserve"> PAGEREF _Toc457292482 \h </w:instrText>
        </w:r>
        <w:r w:rsidR="00266287">
          <w:rPr>
            <w:noProof/>
            <w:webHidden/>
          </w:rPr>
        </w:r>
        <w:r w:rsidR="00266287">
          <w:rPr>
            <w:noProof/>
            <w:webHidden/>
          </w:rPr>
          <w:fldChar w:fldCharType="separate"/>
        </w:r>
        <w:r w:rsidR="00AA78A8">
          <w:rPr>
            <w:noProof/>
            <w:webHidden/>
          </w:rPr>
          <w:t>3</w:t>
        </w:r>
        <w:r w:rsidR="00266287">
          <w:rPr>
            <w:noProof/>
            <w:webHidden/>
          </w:rPr>
          <w:fldChar w:fldCharType="end"/>
        </w:r>
      </w:hyperlink>
    </w:p>
    <w:p w:rsidR="00266287" w:rsidRDefault="00266287">
      <w:pPr>
        <w:pStyle w:val="TOC1"/>
        <w:rPr>
          <w:rFonts w:asciiTheme="minorHAnsi" w:eastAsiaTheme="minorEastAsia" w:hAnsiTheme="minorHAnsi" w:cstheme="minorBidi"/>
          <w:i w:val="0"/>
          <w:noProof/>
          <w:sz w:val="22"/>
          <w:szCs w:val="22"/>
        </w:rPr>
      </w:pPr>
      <w:hyperlink w:anchor="_Toc457292483" w:history="1">
        <w:r w:rsidRPr="003D2F3F">
          <w:rPr>
            <w:rStyle w:val="Hyperlink"/>
            <w:noProof/>
          </w:rPr>
          <w:t>This lab book is a guided tour for learning Data Modeling Concepts.</w:t>
        </w:r>
        <w:r>
          <w:rPr>
            <w:noProof/>
            <w:webHidden/>
          </w:rPr>
          <w:tab/>
        </w:r>
        <w:r>
          <w:rPr>
            <w:noProof/>
            <w:webHidden/>
          </w:rPr>
          <w:fldChar w:fldCharType="begin"/>
        </w:r>
        <w:r>
          <w:rPr>
            <w:noProof/>
            <w:webHidden/>
          </w:rPr>
          <w:instrText xml:space="preserve"> PAGEREF _Toc457292483 \h </w:instrText>
        </w:r>
        <w:r>
          <w:rPr>
            <w:noProof/>
            <w:webHidden/>
          </w:rPr>
        </w:r>
        <w:r>
          <w:rPr>
            <w:noProof/>
            <w:webHidden/>
          </w:rPr>
          <w:fldChar w:fldCharType="separate"/>
        </w:r>
        <w:r w:rsidR="00AA78A8">
          <w:rPr>
            <w:noProof/>
            <w:webHidden/>
          </w:rPr>
          <w:t>3</w:t>
        </w:r>
        <w:r>
          <w:rPr>
            <w:noProof/>
            <w:webHidden/>
          </w:rPr>
          <w:fldChar w:fldCharType="end"/>
        </w:r>
      </w:hyperlink>
    </w:p>
    <w:p w:rsidR="00266287" w:rsidRDefault="00266287">
      <w:pPr>
        <w:pStyle w:val="TOC2"/>
        <w:tabs>
          <w:tab w:val="left" w:pos="1994"/>
          <w:tab w:val="right" w:leader="dot" w:pos="8630"/>
        </w:tabs>
        <w:rPr>
          <w:rFonts w:asciiTheme="minorHAnsi" w:eastAsiaTheme="minorEastAsia" w:hAnsiTheme="minorHAnsi" w:cstheme="minorBidi"/>
          <w:i w:val="0"/>
          <w:noProof/>
          <w:sz w:val="22"/>
          <w:szCs w:val="22"/>
        </w:rPr>
      </w:pPr>
      <w:hyperlink w:anchor="_Toc457292484" w:history="1">
        <w:r w:rsidRPr="003D2F3F">
          <w:rPr>
            <w:rStyle w:val="Hyperlink"/>
            <w:noProof/>
          </w:rPr>
          <w:t>2.1.</w:t>
        </w:r>
        <w:r>
          <w:rPr>
            <w:rFonts w:asciiTheme="minorHAnsi" w:eastAsiaTheme="minorEastAsia" w:hAnsiTheme="minorHAnsi" w:cstheme="minorBidi"/>
            <w:i w:val="0"/>
            <w:noProof/>
            <w:sz w:val="22"/>
            <w:szCs w:val="22"/>
          </w:rPr>
          <w:tab/>
        </w:r>
        <w:r w:rsidRPr="003D2F3F">
          <w:rPr>
            <w:rStyle w:val="Hyperlink"/>
            <w:noProof/>
          </w:rPr>
          <w:t>: Using the below Conceptual Model using ER of Online Book store, perform the Normalization up to 3NF for each entity used in the below conceptual model.</w:t>
        </w:r>
        <w:r>
          <w:rPr>
            <w:noProof/>
            <w:webHidden/>
          </w:rPr>
          <w:tab/>
        </w:r>
        <w:r>
          <w:rPr>
            <w:noProof/>
            <w:webHidden/>
          </w:rPr>
          <w:fldChar w:fldCharType="begin"/>
        </w:r>
        <w:r>
          <w:rPr>
            <w:noProof/>
            <w:webHidden/>
          </w:rPr>
          <w:instrText xml:space="preserve"> PAGEREF _Toc457292484 \h </w:instrText>
        </w:r>
        <w:r>
          <w:rPr>
            <w:noProof/>
            <w:webHidden/>
          </w:rPr>
        </w:r>
        <w:r>
          <w:rPr>
            <w:noProof/>
            <w:webHidden/>
          </w:rPr>
          <w:fldChar w:fldCharType="separate"/>
        </w:r>
        <w:r w:rsidR="00AA78A8">
          <w:rPr>
            <w:noProof/>
            <w:webHidden/>
          </w:rPr>
          <w:t>6</w:t>
        </w:r>
        <w:r>
          <w:rPr>
            <w:noProof/>
            <w:webHidden/>
          </w:rPr>
          <w:fldChar w:fldCharType="end"/>
        </w:r>
      </w:hyperlink>
    </w:p>
    <w:p w:rsidR="00266287" w:rsidRDefault="00266287">
      <w:pPr>
        <w:pStyle w:val="TOC1"/>
        <w:rPr>
          <w:rFonts w:asciiTheme="minorHAnsi" w:eastAsiaTheme="minorEastAsia" w:hAnsiTheme="minorHAnsi" w:cstheme="minorBidi"/>
          <w:i w:val="0"/>
          <w:noProof/>
          <w:sz w:val="22"/>
          <w:szCs w:val="22"/>
        </w:rPr>
      </w:pPr>
      <w:hyperlink w:anchor="_Toc457292485" w:history="1">
        <w:r w:rsidRPr="003D2F3F">
          <w:rPr>
            <w:rStyle w:val="Hyperlink"/>
            <w:noProof/>
          </w:rPr>
          <w:t>3.</w:t>
        </w:r>
        <w:r>
          <w:rPr>
            <w:rFonts w:asciiTheme="minorHAnsi" w:eastAsiaTheme="minorEastAsia" w:hAnsiTheme="minorHAnsi" w:cstheme="minorBidi"/>
            <w:i w:val="0"/>
            <w:noProof/>
            <w:sz w:val="22"/>
            <w:szCs w:val="22"/>
          </w:rPr>
          <w:tab/>
        </w:r>
        <w:r w:rsidRPr="003D2F3F">
          <w:rPr>
            <w:rStyle w:val="Hyperlink"/>
            <w:noProof/>
          </w:rPr>
          <w:t>Logical data modeling</w:t>
        </w:r>
        <w:r>
          <w:rPr>
            <w:noProof/>
            <w:webHidden/>
          </w:rPr>
          <w:tab/>
        </w:r>
        <w:r>
          <w:rPr>
            <w:noProof/>
            <w:webHidden/>
          </w:rPr>
          <w:fldChar w:fldCharType="begin"/>
        </w:r>
        <w:r>
          <w:rPr>
            <w:noProof/>
            <w:webHidden/>
          </w:rPr>
          <w:instrText xml:space="preserve"> PAGEREF _Toc457292485 \h </w:instrText>
        </w:r>
        <w:r>
          <w:rPr>
            <w:noProof/>
            <w:webHidden/>
          </w:rPr>
        </w:r>
        <w:r>
          <w:rPr>
            <w:noProof/>
            <w:webHidden/>
          </w:rPr>
          <w:fldChar w:fldCharType="separate"/>
        </w:r>
        <w:r w:rsidR="00AA78A8">
          <w:rPr>
            <w:noProof/>
            <w:webHidden/>
          </w:rPr>
          <w:t>8</w:t>
        </w:r>
        <w:r>
          <w:rPr>
            <w:noProof/>
            <w:webHidden/>
          </w:rPr>
          <w:fldChar w:fldCharType="end"/>
        </w:r>
      </w:hyperlink>
    </w:p>
    <w:p w:rsidR="008A5633" w:rsidRDefault="008A5633" w:rsidP="008A5633">
      <w:pPr>
        <w:rPr>
          <w:rFonts w:cs="Arial"/>
          <w:szCs w:val="20"/>
        </w:rPr>
      </w:pPr>
      <w:r>
        <w:rPr>
          <w:rFonts w:cs="Arial"/>
          <w:b/>
          <w:szCs w:val="20"/>
        </w:rPr>
        <w:fldChar w:fldCharType="end"/>
      </w:r>
    </w:p>
    <w:p w:rsidR="00C34722" w:rsidRPr="0095388B" w:rsidRDefault="00C34722">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7B4484" w:rsidRDefault="002A7A4F" w:rsidP="00010742">
      <w:pPr>
        <w:pStyle w:val="MainTitle"/>
      </w:pPr>
      <w:r>
        <w:br w:type="page"/>
      </w:r>
      <w:bookmarkStart w:id="9" w:name="_Toc448909929"/>
    </w:p>
    <w:p w:rsidR="0026348A" w:rsidRDefault="0026348A" w:rsidP="00266287">
      <w:bookmarkStart w:id="10" w:name="_Toc457292482"/>
      <w:r w:rsidRPr="0095388B">
        <w:lastRenderedPageBreak/>
        <w:t>Getting Started</w:t>
      </w:r>
      <w:bookmarkEnd w:id="9"/>
      <w:bookmarkEnd w:id="10"/>
    </w:p>
    <w:p w:rsidR="00FA2A1D" w:rsidRPr="009C4EAE" w:rsidRDefault="009C4EAE" w:rsidP="00010742">
      <w:pPr>
        <w:pStyle w:val="MainTitle"/>
        <w:rPr>
          <w:rFonts w:eastAsia="Times New Roman" w:cs="Times New Roman"/>
          <w:b w:val="0"/>
          <w:color w:val="auto"/>
          <w:kern w:val="0"/>
          <w:sz w:val="20"/>
          <w:szCs w:val="20"/>
        </w:rPr>
      </w:pPr>
      <w:bookmarkStart w:id="11" w:name="_Toc457292483"/>
      <w:r w:rsidRPr="009C4EAE">
        <w:rPr>
          <w:rFonts w:eastAsia="Times New Roman" w:cs="Times New Roman"/>
          <w:b w:val="0"/>
          <w:color w:val="auto"/>
          <w:kern w:val="0"/>
          <w:sz w:val="20"/>
          <w:szCs w:val="20"/>
        </w:rPr>
        <w:t>This lab book is a guided tour for learning Data Modeling Concepts.</w:t>
      </w:r>
      <w:bookmarkEnd w:id="11"/>
    </w:p>
    <w:p w:rsidR="00376E2E" w:rsidRPr="0095388B" w:rsidRDefault="00376E2E" w:rsidP="00376E2E">
      <w:pPr>
        <w:pStyle w:val="Para-Heading2Bulleted"/>
        <w:numPr>
          <w:ilvl w:val="0"/>
          <w:numId w:val="0"/>
        </w:numPr>
        <w:ind w:left="990" w:hanging="360"/>
        <w:rPr>
          <w:rFonts w:ascii="Candara" w:hAnsi="Candara" w:cs="Arial"/>
        </w:rPr>
        <w:sectPr w:rsidR="00376E2E" w:rsidRPr="0095388B" w:rsidSect="004611D6">
          <w:headerReference w:type="default" r:id="rId12"/>
          <w:footerReference w:type="default" r:id="rId13"/>
          <w:pgSz w:w="12240" w:h="15840"/>
          <w:pgMar w:top="1440" w:right="1800" w:bottom="1440" w:left="1800" w:header="720" w:footer="720" w:gutter="0"/>
          <w:cols w:space="720"/>
          <w:docGrid w:linePitch="360"/>
        </w:sectPr>
      </w:pPr>
    </w:p>
    <w:p w:rsidR="006461EC" w:rsidRPr="006461EC" w:rsidRDefault="006461EC" w:rsidP="00AF7F08">
      <w:pPr>
        <w:pStyle w:val="ListParagraph"/>
        <w:numPr>
          <w:ilvl w:val="0"/>
          <w:numId w:val="9"/>
        </w:numPr>
        <w:rPr>
          <w:rFonts w:eastAsia="Arial Unicode MS" w:cs="Helvetica"/>
          <w:b/>
          <w:color w:val="ED771A"/>
          <w:kern w:val="36"/>
          <w:sz w:val="24"/>
          <w:szCs w:val="28"/>
        </w:rPr>
      </w:pPr>
      <w:r w:rsidRPr="006461EC">
        <w:rPr>
          <w:rFonts w:eastAsia="Arial Unicode MS" w:cs="Helvetica"/>
          <w:b/>
          <w:color w:val="ED771A"/>
          <w:kern w:val="36"/>
          <w:sz w:val="24"/>
          <w:szCs w:val="28"/>
        </w:rPr>
        <w:lastRenderedPageBreak/>
        <w:t>Conceptual Data Modeling</w:t>
      </w:r>
    </w:p>
    <w:p w:rsidR="0050549B" w:rsidRPr="00A2727F" w:rsidRDefault="0050549B" w:rsidP="00A2727F"/>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95388B">
        <w:tc>
          <w:tcPr>
            <w:tcW w:w="790" w:type="dxa"/>
            <w:shd w:val="clear" w:color="auto" w:fill="CCCCCC"/>
            <w:vAlign w:val="center"/>
          </w:tcPr>
          <w:p w:rsidR="005F3990" w:rsidRPr="00337986" w:rsidRDefault="0050549B" w:rsidP="00337986">
            <w:pPr>
              <w:rPr>
                <w:rStyle w:val="StyleNormalBold"/>
              </w:rPr>
            </w:pPr>
            <w:r w:rsidRPr="00337986">
              <w:rPr>
                <w:rStyle w:val="StyleNormalBold"/>
              </w:rPr>
              <w:t>Goals</w:t>
            </w:r>
          </w:p>
        </w:tc>
        <w:tc>
          <w:tcPr>
            <w:tcW w:w="7346" w:type="dxa"/>
          </w:tcPr>
          <w:p w:rsidR="0050549B" w:rsidRPr="0095388B" w:rsidRDefault="00D86ACF" w:rsidP="00CD535E">
            <w:r w:rsidRPr="00D86ACF">
              <w:t>•</w:t>
            </w:r>
            <w:r w:rsidR="00CD535E">
              <w:t xml:space="preserve"> </w:t>
            </w:r>
            <w:r w:rsidRPr="00D86ACF">
              <w:t>Understand Conceptual data modeling using ER modeling</w:t>
            </w:r>
          </w:p>
        </w:tc>
      </w:tr>
      <w:tr w:rsidR="0050549B" w:rsidRPr="0095388B">
        <w:tc>
          <w:tcPr>
            <w:tcW w:w="790" w:type="dxa"/>
            <w:shd w:val="clear" w:color="auto" w:fill="CCCCCC"/>
            <w:vAlign w:val="center"/>
          </w:tcPr>
          <w:p w:rsidR="0050549B" w:rsidRPr="00337986" w:rsidRDefault="0050549B" w:rsidP="00337986">
            <w:pPr>
              <w:rPr>
                <w:rStyle w:val="StyleNormalBold"/>
              </w:rPr>
            </w:pPr>
            <w:r w:rsidRPr="00337986">
              <w:rPr>
                <w:rStyle w:val="StyleNormalBold"/>
              </w:rPr>
              <w:t>Time</w:t>
            </w:r>
          </w:p>
        </w:tc>
        <w:tc>
          <w:tcPr>
            <w:tcW w:w="7346" w:type="dxa"/>
          </w:tcPr>
          <w:p w:rsidR="0050549B" w:rsidRPr="0095388B" w:rsidRDefault="00D86ACF" w:rsidP="00337986">
            <w:r w:rsidRPr="00D86ACF">
              <w:t>2 Hours.</w:t>
            </w:r>
          </w:p>
        </w:tc>
      </w:tr>
    </w:tbl>
    <w:p w:rsidR="0050549B" w:rsidRPr="00A2727F" w:rsidRDefault="0050549B" w:rsidP="00A2727F"/>
    <w:p w:rsidR="0003579F" w:rsidRPr="006461EC" w:rsidRDefault="0003579F" w:rsidP="00AF7F08">
      <w:pPr>
        <w:pStyle w:val="ListParagraph"/>
        <w:numPr>
          <w:ilvl w:val="1"/>
          <w:numId w:val="9"/>
        </w:numPr>
        <w:rPr>
          <w:rFonts w:cs="Arial"/>
          <w:szCs w:val="20"/>
        </w:rPr>
      </w:pPr>
      <w:r w:rsidRPr="006461EC">
        <w:rPr>
          <w:rFonts w:cs="Arial"/>
          <w:szCs w:val="20"/>
        </w:rPr>
        <w:t>Draw an ER diagram using Chen notation for a Training Database (Relational database</w:t>
      </w:r>
      <w:r w:rsidR="00463667" w:rsidRPr="006461EC">
        <w:rPr>
          <w:rFonts w:cs="Arial"/>
          <w:szCs w:val="20"/>
        </w:rPr>
        <w:t>) schema</w:t>
      </w:r>
      <w:r w:rsidRPr="006461EC">
        <w:rPr>
          <w:rFonts w:cs="Arial"/>
          <w:szCs w:val="20"/>
        </w:rPr>
        <w:t xml:space="preserve"> taking all the assertions given into account. </w:t>
      </w:r>
    </w:p>
    <w:p w:rsidR="00C84615" w:rsidRPr="0095388B" w:rsidRDefault="00C84615" w:rsidP="00A339F7"/>
    <w:p w:rsidR="00D75434" w:rsidRPr="00AD3284" w:rsidRDefault="00D75434" w:rsidP="00AD3284">
      <w:pPr>
        <w:ind w:firstLine="720"/>
        <w:rPr>
          <w:b/>
        </w:rPr>
      </w:pPr>
      <w:r w:rsidRPr="00AD3284">
        <w:rPr>
          <w:b/>
        </w:rPr>
        <w:t>Assertions:</w:t>
      </w:r>
    </w:p>
    <w:p w:rsidR="00D75434" w:rsidRDefault="00D75434" w:rsidP="00D75434">
      <w:pPr>
        <w:ind w:left="720"/>
      </w:pPr>
    </w:p>
    <w:p w:rsidR="00D75434" w:rsidRDefault="00D75434" w:rsidP="00AF7F08">
      <w:pPr>
        <w:pStyle w:val="ListParagraph"/>
        <w:numPr>
          <w:ilvl w:val="0"/>
          <w:numId w:val="8"/>
        </w:numPr>
        <w:jc w:val="both"/>
      </w:pPr>
      <w:r>
        <w:t>Details of each Faculty (id,name, tenure, skillset etc )should be available in the database</w:t>
      </w:r>
    </w:p>
    <w:p w:rsidR="00D75434" w:rsidRDefault="00D75434" w:rsidP="00AF7F08">
      <w:pPr>
        <w:pStyle w:val="ListParagraph"/>
        <w:numPr>
          <w:ilvl w:val="0"/>
          <w:numId w:val="8"/>
        </w:numPr>
        <w:jc w:val="both"/>
      </w:pPr>
      <w:r>
        <w:t>The faculty may teach one or more courses in a given term</w:t>
      </w:r>
    </w:p>
    <w:p w:rsidR="00D75434" w:rsidRDefault="00D75434" w:rsidP="00AF7F08">
      <w:pPr>
        <w:pStyle w:val="ListParagraph"/>
        <w:numPr>
          <w:ilvl w:val="0"/>
          <w:numId w:val="8"/>
        </w:numPr>
        <w:jc w:val="both"/>
      </w:pPr>
      <w:r>
        <w:t>The faculty must direct the research of at least one student</w:t>
      </w:r>
    </w:p>
    <w:p w:rsidR="00D75434" w:rsidRDefault="00D75434" w:rsidP="00AF7F08">
      <w:pPr>
        <w:pStyle w:val="ListParagraph"/>
        <w:numPr>
          <w:ilvl w:val="0"/>
          <w:numId w:val="8"/>
        </w:numPr>
        <w:jc w:val="both"/>
      </w:pPr>
      <w:r>
        <w:t>Course details should be available in the database</w:t>
      </w:r>
    </w:p>
    <w:p w:rsidR="00D75434" w:rsidRDefault="00D75434" w:rsidP="00AF7F08">
      <w:pPr>
        <w:pStyle w:val="ListParagraph"/>
        <w:numPr>
          <w:ilvl w:val="0"/>
          <w:numId w:val="8"/>
        </w:numPr>
        <w:jc w:val="both"/>
      </w:pPr>
      <w:r>
        <w:t xml:space="preserve">A course may have none, one, or two prerequisites </w:t>
      </w:r>
    </w:p>
    <w:p w:rsidR="00D75434" w:rsidRDefault="00D75434" w:rsidP="00AF7F08">
      <w:pPr>
        <w:pStyle w:val="ListParagraph"/>
        <w:numPr>
          <w:ilvl w:val="0"/>
          <w:numId w:val="8"/>
        </w:numPr>
        <w:jc w:val="both"/>
      </w:pPr>
      <w:r>
        <w:t>A course may exist even if no students are currently enrolled.</w:t>
      </w:r>
    </w:p>
    <w:p w:rsidR="00D75434" w:rsidRDefault="00D75434" w:rsidP="00AF7F08">
      <w:pPr>
        <w:pStyle w:val="ListParagraph"/>
        <w:numPr>
          <w:ilvl w:val="0"/>
          <w:numId w:val="8"/>
        </w:numPr>
        <w:jc w:val="both"/>
      </w:pPr>
      <w:r>
        <w:t>A student must select at least one course per term</w:t>
      </w:r>
    </w:p>
    <w:p w:rsidR="00D75434" w:rsidRDefault="00D75434" w:rsidP="00D75434">
      <w:pPr>
        <w:ind w:left="720"/>
      </w:pPr>
    </w:p>
    <w:p w:rsidR="00D75434" w:rsidRDefault="00D75434" w:rsidP="00D75434">
      <w:pPr>
        <w:ind w:firstLine="720"/>
      </w:pPr>
      <w:r>
        <w:t>Distinguish the Simple/Composite/Multi-valued/Stored/Derived attributes in ER diagram.</w:t>
      </w:r>
    </w:p>
    <w:p w:rsidR="004651DE" w:rsidRPr="00A2727F" w:rsidRDefault="00D75434" w:rsidP="00D75434">
      <w:pPr>
        <w:ind w:left="720"/>
      </w:pPr>
      <w:r>
        <w:t>Specify the Weak entity, Partial key if any &amp; Degree of relationship/cardinality in the ER diagram.</w:t>
      </w:r>
    </w:p>
    <w:p w:rsidR="004651DE" w:rsidRPr="00A2727F" w:rsidRDefault="004651DE" w:rsidP="00A2727F"/>
    <w:p w:rsidR="00C355E3" w:rsidRDefault="000933C9" w:rsidP="00AF7F08">
      <w:pPr>
        <w:pStyle w:val="ListParagraph"/>
        <w:numPr>
          <w:ilvl w:val="1"/>
          <w:numId w:val="9"/>
        </w:numPr>
        <w:jc w:val="both"/>
      </w:pPr>
      <w:r>
        <w:t xml:space="preserve"> </w:t>
      </w:r>
      <w:r w:rsidRPr="000933C9">
        <w:t>Draw an ER diagram for a company-wide database for a large engineering firm that keeps track of all full-time personnel, their skills and projects assigned, the departments (and divisions) worked in, the engineer professional associations belonged to, and the engineer desktop computers allocated.</w:t>
      </w:r>
    </w:p>
    <w:p w:rsidR="00186311" w:rsidRDefault="00186311" w:rsidP="00892A8E">
      <w:pPr>
        <w:pStyle w:val="ListParagraph"/>
        <w:jc w:val="both"/>
        <w:rPr>
          <w:b/>
        </w:rPr>
      </w:pPr>
    </w:p>
    <w:p w:rsidR="00C355E3" w:rsidRPr="00186311" w:rsidRDefault="00C355E3" w:rsidP="00892A8E">
      <w:pPr>
        <w:pStyle w:val="ListParagraph"/>
        <w:jc w:val="both"/>
        <w:rPr>
          <w:b/>
        </w:rPr>
      </w:pPr>
      <w:r w:rsidRPr="00186311">
        <w:rPr>
          <w:b/>
        </w:rPr>
        <w:t>Assertions:</w:t>
      </w:r>
    </w:p>
    <w:p w:rsidR="00C355E3" w:rsidRDefault="00C355E3" w:rsidP="00AF7F08">
      <w:pPr>
        <w:pStyle w:val="ListParagraph"/>
        <w:numPr>
          <w:ilvl w:val="0"/>
          <w:numId w:val="8"/>
        </w:numPr>
        <w:jc w:val="both"/>
      </w:pPr>
      <w:r>
        <w:t>Each employee is working in a single department.</w:t>
      </w:r>
    </w:p>
    <w:p w:rsidR="00C355E3" w:rsidRDefault="00C355E3" w:rsidP="00AF7F08">
      <w:pPr>
        <w:pStyle w:val="ListParagraph"/>
        <w:numPr>
          <w:ilvl w:val="0"/>
          <w:numId w:val="8"/>
        </w:numPr>
        <w:jc w:val="both"/>
      </w:pPr>
      <w:r>
        <w:t>The division is the basic unit in the company, consisting of many departments.</w:t>
      </w:r>
    </w:p>
    <w:p w:rsidR="00C355E3" w:rsidRDefault="00C355E3" w:rsidP="00AF7F08">
      <w:pPr>
        <w:pStyle w:val="ListParagraph"/>
        <w:numPr>
          <w:ilvl w:val="0"/>
          <w:numId w:val="8"/>
        </w:numPr>
        <w:jc w:val="both"/>
      </w:pPr>
      <w:r>
        <w:t>Each division and department has a manager.</w:t>
      </w:r>
    </w:p>
    <w:p w:rsidR="00C355E3" w:rsidRDefault="00C355E3" w:rsidP="00AF7F08">
      <w:pPr>
        <w:pStyle w:val="ListParagraph"/>
        <w:numPr>
          <w:ilvl w:val="0"/>
          <w:numId w:val="8"/>
        </w:numPr>
        <w:jc w:val="both"/>
      </w:pPr>
      <w:r>
        <w:t>Each employee is having a job title: engineer, admin, secretary, manager, and so on.</w:t>
      </w:r>
    </w:p>
    <w:p w:rsidR="00C355E3" w:rsidRDefault="00C355E3" w:rsidP="00AF7F08">
      <w:pPr>
        <w:pStyle w:val="ListParagraph"/>
        <w:numPr>
          <w:ilvl w:val="0"/>
          <w:numId w:val="8"/>
        </w:numPr>
        <w:jc w:val="both"/>
      </w:pPr>
      <w:r>
        <w:t>Engineers typically belong to professional associations and are allocated an engineering workstation (or computer). Secretaries and managers are each allocated a desktop computer.</w:t>
      </w:r>
    </w:p>
    <w:p w:rsidR="00C355E3" w:rsidRDefault="00C355E3" w:rsidP="00AF7F08">
      <w:pPr>
        <w:pStyle w:val="ListParagraph"/>
        <w:numPr>
          <w:ilvl w:val="0"/>
          <w:numId w:val="8"/>
        </w:numPr>
        <w:jc w:val="both"/>
      </w:pPr>
      <w:r>
        <w:t>Any employee may be married to another employee. Keep track of these relationships to avoid assigning an employee to be managed by his or her spouse.</w:t>
      </w:r>
    </w:p>
    <w:p w:rsidR="00C355E3" w:rsidRDefault="00C355E3" w:rsidP="00AF7F08">
      <w:pPr>
        <w:pStyle w:val="ListParagraph"/>
        <w:numPr>
          <w:ilvl w:val="0"/>
          <w:numId w:val="8"/>
        </w:numPr>
        <w:jc w:val="both"/>
      </w:pPr>
      <w:r>
        <w:t xml:space="preserve">Employees may work on several projects at one time, and each project could be headquartered at different locations (cities). </w:t>
      </w:r>
    </w:p>
    <w:p w:rsidR="00C355E3" w:rsidRDefault="00C355E3" w:rsidP="00AF7F08">
      <w:pPr>
        <w:pStyle w:val="ListParagraph"/>
        <w:numPr>
          <w:ilvl w:val="0"/>
          <w:numId w:val="8"/>
        </w:numPr>
        <w:jc w:val="both"/>
      </w:pPr>
      <w:r>
        <w:t xml:space="preserve">Each employee at a given location works on only one project at that location. </w:t>
      </w:r>
    </w:p>
    <w:p w:rsidR="00C355E3" w:rsidRDefault="00C355E3" w:rsidP="00AF7F08">
      <w:pPr>
        <w:pStyle w:val="ListParagraph"/>
        <w:numPr>
          <w:ilvl w:val="0"/>
          <w:numId w:val="8"/>
        </w:numPr>
        <w:jc w:val="both"/>
      </w:pPr>
      <w:r>
        <w:t>Employee skills can be individually selected for a given project, but no individual has a monopoly on skills, projects, or locations.</w:t>
      </w:r>
    </w:p>
    <w:p w:rsidR="00C355E3" w:rsidRDefault="00C355E3" w:rsidP="00AF7F08">
      <w:pPr>
        <w:pStyle w:val="ListParagraph"/>
        <w:numPr>
          <w:ilvl w:val="0"/>
          <w:numId w:val="8"/>
        </w:numPr>
        <w:jc w:val="both"/>
      </w:pPr>
      <w:r>
        <w:t>Distinguish the Simple/Composite/Multi-valued/Stored/Derived attributes in ER diagram.</w:t>
      </w:r>
    </w:p>
    <w:p w:rsidR="00EC7823" w:rsidRPr="00EC7823" w:rsidRDefault="00EC7823" w:rsidP="00EC7823">
      <w:pPr>
        <w:ind w:left="720"/>
        <w:rPr>
          <w:rFonts w:cs="Arial"/>
          <w:szCs w:val="20"/>
        </w:rPr>
      </w:pPr>
      <w:r w:rsidRPr="00EC7823">
        <w:rPr>
          <w:rFonts w:cs="Arial"/>
          <w:szCs w:val="20"/>
        </w:rPr>
        <w:t>Specify the Weak entity, Partial key if any &amp; Degree of relationship/cardinality in the ER diagram.</w:t>
      </w:r>
    </w:p>
    <w:p w:rsidR="00C355E3" w:rsidRPr="00A2727F" w:rsidRDefault="00C355E3" w:rsidP="00C355E3">
      <w:pPr>
        <w:pStyle w:val="ListParagraph"/>
      </w:pPr>
    </w:p>
    <w:p w:rsidR="004651DE" w:rsidRPr="00A2727F" w:rsidRDefault="004651DE" w:rsidP="00A2727F"/>
    <w:p w:rsidR="004651DE" w:rsidRDefault="004651DE" w:rsidP="00A2727F"/>
    <w:p w:rsidR="00F54255" w:rsidRDefault="00F54255" w:rsidP="00A2727F"/>
    <w:p w:rsidR="00F54255" w:rsidRDefault="00F54255" w:rsidP="00A2727F"/>
    <w:p w:rsidR="00805914" w:rsidRPr="00A2727F" w:rsidRDefault="00805914" w:rsidP="00AF7F08">
      <w:pPr>
        <w:pStyle w:val="ListParagraph"/>
        <w:numPr>
          <w:ilvl w:val="1"/>
          <w:numId w:val="9"/>
        </w:numPr>
      </w:pPr>
      <w:r w:rsidRPr="00805914">
        <w:t>The following ER diagrams represent two views of a library database as described to a database designer. Show how the two views can be integrated in the simplest and most useful way by making all necessary changes on the two diagrams. State any assumptions you need to make</w:t>
      </w:r>
    </w:p>
    <w:p w:rsidR="004651DE" w:rsidRPr="00A2727F" w:rsidRDefault="004651DE" w:rsidP="00A2727F"/>
    <w:p w:rsidR="00380B1F" w:rsidRDefault="00380B1F" w:rsidP="00380B1F">
      <w:pPr>
        <w:rPr>
          <w:rFonts w:cs="Arial"/>
          <w:szCs w:val="20"/>
        </w:rPr>
      </w:pPr>
    </w:p>
    <w:p w:rsidR="00380B1F" w:rsidRPr="00351404" w:rsidRDefault="00380B1F" w:rsidP="00380B1F">
      <w:pPr>
        <w:rPr>
          <w:rFonts w:cs="Arial"/>
          <w:szCs w:val="20"/>
        </w:rPr>
      </w:pPr>
      <w:r w:rsidRPr="00351404">
        <w:rPr>
          <w:rFonts w:cs="Arial"/>
          <w:szCs w:val="20"/>
        </w:rPr>
        <w:t>Employee View</w:t>
      </w:r>
      <w:r w:rsidRPr="00351404">
        <w:rPr>
          <w:rFonts w:cs="Arial"/>
          <w:szCs w:val="20"/>
        </w:rPr>
        <w:tab/>
      </w:r>
      <w:r w:rsidRPr="00351404">
        <w:rPr>
          <w:rFonts w:cs="Arial"/>
          <w:szCs w:val="20"/>
        </w:rPr>
        <w:tab/>
      </w:r>
      <w:r w:rsidRPr="00351404">
        <w:rPr>
          <w:rFonts w:cs="Arial"/>
          <w:szCs w:val="20"/>
        </w:rPr>
        <w:tab/>
      </w:r>
      <w:r w:rsidRPr="00351404">
        <w:rPr>
          <w:rFonts w:cs="Arial"/>
          <w:szCs w:val="20"/>
        </w:rPr>
        <w:tab/>
      </w:r>
      <w:r w:rsidRPr="00351404">
        <w:rPr>
          <w:rFonts w:cs="Arial"/>
          <w:szCs w:val="20"/>
        </w:rPr>
        <w:tab/>
        <w:t>Customer View</w:t>
      </w:r>
    </w:p>
    <w:p w:rsidR="00380B1F" w:rsidRPr="00351404" w:rsidRDefault="00380B1F" w:rsidP="00380B1F">
      <w:pPr>
        <w:rPr>
          <w:rFonts w:cs="Arial"/>
          <w:szCs w:val="20"/>
        </w:rPr>
      </w:pPr>
      <w:r>
        <w:rPr>
          <w:rFonts w:cs="Arial"/>
          <w:noProof/>
          <w:szCs w:val="20"/>
        </w:rPr>
        <mc:AlternateContent>
          <mc:Choice Requires="wps">
            <w:drawing>
              <wp:anchor distT="0" distB="0" distL="114300" distR="114300" simplePos="0" relativeHeight="251665408" behindDoc="0" locked="0" layoutInCell="1" allowOverlap="1" wp14:anchorId="17F5D8DC" wp14:editId="4D8D2246">
                <wp:simplePos x="0" y="0"/>
                <wp:positionH relativeFrom="column">
                  <wp:posOffset>-648970</wp:posOffset>
                </wp:positionH>
                <wp:positionV relativeFrom="paragraph">
                  <wp:posOffset>4777740</wp:posOffset>
                </wp:positionV>
                <wp:extent cx="1243330" cy="342265"/>
                <wp:effectExtent l="8255" t="5715" r="5715" b="13970"/>
                <wp:wrapNone/>
                <wp:docPr id="379"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330" cy="342265"/>
                        </a:xfrm>
                        <a:prstGeom prst="ellipse">
                          <a:avLst/>
                        </a:prstGeom>
                        <a:solidFill>
                          <a:srgbClr val="FFFFFF"/>
                        </a:solidFill>
                        <a:ln w="9525">
                          <a:solidFill>
                            <a:srgbClr val="000000"/>
                          </a:solidFill>
                          <a:round/>
                          <a:headEnd/>
                          <a:tailEnd/>
                        </a:ln>
                      </wps:spPr>
                      <wps:txbx>
                        <w:txbxContent>
                          <w:p w:rsidR="00380B1F" w:rsidRDefault="00380B1F" w:rsidP="00380B1F">
                            <w:r>
                              <w:t>bookname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9" o:spid="_x0000_s1026" style="position:absolute;margin-left:-51.1pt;margin-top:376.2pt;width:97.9pt;height:2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">
                <v:textbox>
                  <w:txbxContent>
                    <w:p w:rsidR="00380B1F" w:rsidRDefault="00380B1F" w:rsidP="00380B1F">
                      <w:r>
                        <w:t>bookname</w:t>
                      </w:r>
                    </w:p>
                  </w:txbxContent>
                </v:textbox>
              </v:oval>
            </w:pict>
          </mc:Fallback>
        </mc:AlternateContent>
      </w:r>
      <w:r>
        <w:rPr>
          <w:rFonts w:cs="Arial"/>
          <w:noProof/>
          <w:szCs w:val="20"/>
        </w:rPr>
        <mc:AlternateContent>
          <mc:Choice Requires="wps">
            <w:drawing>
              <wp:anchor distT="0" distB="0" distL="114300" distR="114300" simplePos="0" relativeHeight="251666432" behindDoc="0" locked="0" layoutInCell="1" allowOverlap="1" wp14:anchorId="3A68B3AB" wp14:editId="5DC17199">
                <wp:simplePos x="0" y="0"/>
                <wp:positionH relativeFrom="column">
                  <wp:posOffset>5605780</wp:posOffset>
                </wp:positionH>
                <wp:positionV relativeFrom="paragraph">
                  <wp:posOffset>2062480</wp:posOffset>
                </wp:positionV>
                <wp:extent cx="800100" cy="344170"/>
                <wp:effectExtent l="5080" t="5080" r="13970" b="12700"/>
                <wp:wrapNone/>
                <wp:docPr id="378" name="Oval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4170"/>
                        </a:xfrm>
                        <a:prstGeom prst="ellipse">
                          <a:avLst/>
                        </a:prstGeom>
                        <a:solidFill>
                          <a:srgbClr val="FFFFFF"/>
                        </a:solidFill>
                        <a:ln w="9525">
                          <a:solidFill>
                            <a:srgbClr val="000000"/>
                          </a:solidFill>
                          <a:round/>
                          <a:headEnd/>
                          <a:tailEnd/>
                        </a:ln>
                      </wps:spPr>
                      <wps:txbx>
                        <w:txbxContent>
                          <w:p w:rsidR="00380B1F" w:rsidRDefault="00380B1F" w:rsidP="00380B1F">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8" o:spid="_x0000_s1027" style="position:absolute;margin-left:441.4pt;margin-top:162.4pt;width:63pt;height:27.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">
                <v:textbox>
                  <w:txbxContent>
                    <w:p w:rsidR="00380B1F" w:rsidRDefault="00380B1F" w:rsidP="00380B1F">
                      <w:r>
                        <w:t>name</w:t>
                      </w:r>
                    </w:p>
                  </w:txbxContent>
                </v:textbox>
              </v:oval>
            </w:pict>
          </mc:Fallback>
        </mc:AlternateContent>
      </w:r>
      <w:r>
        <w:rPr>
          <w:rFonts w:cs="Arial"/>
          <w:noProof/>
          <w:szCs w:val="20"/>
        </w:rPr>
        <mc:AlternateContent>
          <mc:Choice Requires="wps">
            <w:drawing>
              <wp:anchor distT="0" distB="0" distL="114300" distR="114300" simplePos="0" relativeHeight="251659264" behindDoc="0" locked="0" layoutInCell="1" allowOverlap="1" wp14:anchorId="612FE98D" wp14:editId="061FA071">
                <wp:simplePos x="0" y="0"/>
                <wp:positionH relativeFrom="column">
                  <wp:posOffset>805180</wp:posOffset>
                </wp:positionH>
                <wp:positionV relativeFrom="paragraph">
                  <wp:posOffset>4920615</wp:posOffset>
                </wp:positionV>
                <wp:extent cx="685800" cy="342900"/>
                <wp:effectExtent l="5080" t="5715" r="13970" b="13335"/>
                <wp:wrapNone/>
                <wp:docPr id="377" name="Straight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4pt,387.45pt" to="117.4pt,4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"/>
            </w:pict>
          </mc:Fallback>
        </mc:AlternateContent>
      </w:r>
      <w:r>
        <w:rPr>
          <w:rFonts w:cs="Arial"/>
          <w:noProof/>
          <w:szCs w:val="20"/>
        </w:rPr>
        <mc:AlternateContent>
          <mc:Choice Requires="wps">
            <w:drawing>
              <wp:anchor distT="0" distB="0" distL="114300" distR="114300" simplePos="0" relativeHeight="251664384" behindDoc="0" locked="0" layoutInCell="1" allowOverlap="1" wp14:anchorId="065AB6D7" wp14:editId="61251AE3">
                <wp:simplePos x="0" y="0"/>
                <wp:positionH relativeFrom="column">
                  <wp:posOffset>-566420</wp:posOffset>
                </wp:positionH>
                <wp:positionV relativeFrom="paragraph">
                  <wp:posOffset>3091180</wp:posOffset>
                </wp:positionV>
                <wp:extent cx="1371600" cy="342265"/>
                <wp:effectExtent l="5080" t="5080" r="13970" b="5080"/>
                <wp:wrapNone/>
                <wp:docPr id="376"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265"/>
                        </a:xfrm>
                        <a:prstGeom prst="ellipse">
                          <a:avLst/>
                        </a:prstGeom>
                        <a:solidFill>
                          <a:srgbClr val="FFFFFF"/>
                        </a:solidFill>
                        <a:ln w="9525">
                          <a:solidFill>
                            <a:srgbClr val="000000"/>
                          </a:solidFill>
                          <a:round/>
                          <a:headEnd/>
                          <a:tailEnd/>
                        </a:ln>
                      </wps:spPr>
                      <wps:txbx>
                        <w:txbxContent>
                          <w:p w:rsidR="00380B1F" w:rsidRPr="00100A77" w:rsidRDefault="00380B1F" w:rsidP="00380B1F">
                            <w:pPr>
                              <w:rPr>
                                <w:u w:val="single"/>
                              </w:rPr>
                            </w:pPr>
                            <w:r>
                              <w:rPr>
                                <w:u w:val="single"/>
                              </w:rPr>
                              <w:t>categoryno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6" o:spid="_x0000_s1028" style="position:absolute;margin-left:-44.6pt;margin-top:243.4pt;width:108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">
                <v:textbox>
                  <w:txbxContent>
                    <w:p w:rsidR="00380B1F" w:rsidRPr="00100A77" w:rsidRDefault="00380B1F" w:rsidP="00380B1F">
                      <w:pPr>
                        <w:rPr>
                          <w:u w:val="single"/>
                        </w:rPr>
                      </w:pPr>
                      <w:r>
                        <w:rPr>
                          <w:u w:val="single"/>
                        </w:rPr>
                        <w:t>categoryno</w:t>
                      </w:r>
                    </w:p>
                  </w:txbxContent>
                </v:textbox>
              </v:oval>
            </w:pict>
          </mc:Fallback>
        </mc:AlternateContent>
      </w:r>
      <w:r>
        <w:rPr>
          <w:rFonts w:cs="Arial"/>
          <w:noProof/>
          <w:szCs w:val="20"/>
        </w:rPr>
        <mc:AlternateContent>
          <mc:Choice Requires="wps">
            <w:drawing>
              <wp:anchor distT="0" distB="0" distL="114300" distR="114300" simplePos="0" relativeHeight="251663360" behindDoc="0" locked="0" layoutInCell="1" allowOverlap="1" wp14:anchorId="67856CED" wp14:editId="04B0A09C">
                <wp:simplePos x="0" y="0"/>
                <wp:positionH relativeFrom="column">
                  <wp:posOffset>-457200</wp:posOffset>
                </wp:positionH>
                <wp:positionV relativeFrom="paragraph">
                  <wp:posOffset>3508375</wp:posOffset>
                </wp:positionV>
                <wp:extent cx="1023620" cy="344170"/>
                <wp:effectExtent l="9525" t="12700" r="5080" b="5080"/>
                <wp:wrapNone/>
                <wp:docPr id="375" name="Oval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344170"/>
                        </a:xfrm>
                        <a:prstGeom prst="ellipse">
                          <a:avLst/>
                        </a:prstGeom>
                        <a:solidFill>
                          <a:srgbClr val="FFFFFF"/>
                        </a:solidFill>
                        <a:ln w="9525">
                          <a:solidFill>
                            <a:srgbClr val="000000"/>
                          </a:solidFill>
                          <a:round/>
                          <a:headEnd/>
                          <a:tailEnd/>
                        </a:ln>
                      </wps:spPr>
                      <wps:txbx>
                        <w:txbxContent>
                          <w:p w:rsidR="00380B1F" w:rsidRDefault="00380B1F" w:rsidP="00380B1F">
                            <w:r>
                              <w:t>cat-name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5" o:spid="_x0000_s1029" style="position:absolute;margin-left:-36pt;margin-top:276.25pt;width:80.6pt;height:2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">
                <v:textbox>
                  <w:txbxContent>
                    <w:p w:rsidR="00380B1F" w:rsidRDefault="00380B1F" w:rsidP="00380B1F">
                      <w:r>
                        <w:t>cat-name</w:t>
                      </w:r>
                    </w:p>
                  </w:txbxContent>
                </v:textbox>
              </v:oval>
            </w:pict>
          </mc:Fallback>
        </mc:AlternateContent>
      </w:r>
      <w:r>
        <w:rPr>
          <w:rFonts w:cs="Arial"/>
          <w:noProof/>
          <w:szCs w:val="20"/>
        </w:rPr>
        <mc:AlternateContent>
          <mc:Choice Requires="wps">
            <w:drawing>
              <wp:anchor distT="0" distB="0" distL="114300" distR="114300" simplePos="0" relativeHeight="251662336" behindDoc="0" locked="0" layoutInCell="1" allowOverlap="1" wp14:anchorId="070E325A" wp14:editId="46AE6A95">
                <wp:simplePos x="0" y="0"/>
                <wp:positionH relativeFrom="column">
                  <wp:posOffset>-571500</wp:posOffset>
                </wp:positionH>
                <wp:positionV relativeFrom="paragraph">
                  <wp:posOffset>1908175</wp:posOffset>
                </wp:positionV>
                <wp:extent cx="1028700" cy="343535"/>
                <wp:effectExtent l="9525" t="12700" r="9525" b="5715"/>
                <wp:wrapNone/>
                <wp:docPr id="374" name="Oval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43535"/>
                        </a:xfrm>
                        <a:prstGeom prst="ellipse">
                          <a:avLst/>
                        </a:prstGeom>
                        <a:solidFill>
                          <a:srgbClr val="FFFFFF"/>
                        </a:solidFill>
                        <a:ln w="9525">
                          <a:solidFill>
                            <a:srgbClr val="000000"/>
                          </a:solidFill>
                          <a:round/>
                          <a:headEnd/>
                          <a:tailEnd/>
                        </a:ln>
                      </wps:spPr>
                      <wps:txbx>
                        <w:txbxContent>
                          <w:p w:rsidR="00380B1F" w:rsidRDefault="00380B1F" w:rsidP="00380B1F">
                            <w:r>
                              <w:t>br-addr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4" o:spid="_x0000_s1030" style="position:absolute;margin-left:-45pt;margin-top:150.25pt;width:81pt;height:2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">
                <v:textbox>
                  <w:txbxContent>
                    <w:p w:rsidR="00380B1F" w:rsidRDefault="00380B1F" w:rsidP="00380B1F">
                      <w:r>
                        <w:t>br-addr</w:t>
                      </w:r>
                    </w:p>
                  </w:txbxContent>
                </v:textbox>
              </v:oval>
            </w:pict>
          </mc:Fallback>
        </mc:AlternateContent>
      </w:r>
      <w:r>
        <w:rPr>
          <w:rFonts w:cs="Arial"/>
          <w:noProof/>
          <w:szCs w:val="20"/>
        </w:rPr>
        <mc:AlternateContent>
          <mc:Choice Requires="wps">
            <w:drawing>
              <wp:anchor distT="0" distB="0" distL="114300" distR="114300" simplePos="0" relativeHeight="251661312" behindDoc="0" locked="0" layoutInCell="1" allowOverlap="1" wp14:anchorId="2C3B9F56" wp14:editId="065C6B7B">
                <wp:simplePos x="0" y="0"/>
                <wp:positionH relativeFrom="column">
                  <wp:posOffset>-571500</wp:posOffset>
                </wp:positionH>
                <wp:positionV relativeFrom="paragraph">
                  <wp:posOffset>422275</wp:posOffset>
                </wp:positionV>
                <wp:extent cx="1257300" cy="343535"/>
                <wp:effectExtent l="9525" t="12700" r="9525" b="5715"/>
                <wp:wrapNone/>
                <wp:docPr id="373" name="Oval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3535"/>
                        </a:xfrm>
                        <a:prstGeom prst="ellipse">
                          <a:avLst/>
                        </a:prstGeom>
                        <a:solidFill>
                          <a:srgbClr val="FFFFFF"/>
                        </a:solidFill>
                        <a:ln w="9525">
                          <a:solidFill>
                            <a:srgbClr val="000000"/>
                          </a:solidFill>
                          <a:round/>
                          <a:headEnd/>
                          <a:tailEnd/>
                        </a:ln>
                      </wps:spPr>
                      <wps:txbx>
                        <w:txbxContent>
                          <w:p w:rsidR="00380B1F" w:rsidRPr="00E872C7" w:rsidRDefault="00380B1F" w:rsidP="00380B1F">
                            <w:r>
                              <w:t>e</w:t>
                            </w:r>
                            <w:r w:rsidRPr="00E872C7">
                              <w:t>mpname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3" o:spid="_x0000_s1031" style="position:absolute;margin-left:-45pt;margin-top:33.25pt;width:99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">
                <v:textbox>
                  <w:txbxContent>
                    <w:p w:rsidR="00380B1F" w:rsidRPr="00E872C7" w:rsidRDefault="00380B1F" w:rsidP="00380B1F">
                      <w:r>
                        <w:t>e</w:t>
                      </w:r>
                      <w:r w:rsidRPr="00E872C7">
                        <w:t>mpname</w:t>
                      </w:r>
                    </w:p>
                  </w:txbxContent>
                </v:textbox>
              </v:oval>
            </w:pict>
          </mc:Fallback>
        </mc:AlternateContent>
      </w:r>
      <w:r>
        <w:rPr>
          <w:rFonts w:cs="Arial"/>
          <w:noProof/>
          <w:szCs w:val="20"/>
        </w:rPr>
        <mc:AlternateContent>
          <mc:Choice Requires="wpc">
            <w:drawing>
              <wp:inline distT="0" distB="0" distL="0" distR="0" wp14:anchorId="2293FADE" wp14:editId="220BDE6F">
                <wp:extent cx="6233795" cy="5143500"/>
                <wp:effectExtent l="0" t="0" r="0"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7" name="Line 272"/>
                        <wps:cNvCnPr/>
                        <wps:spPr bwMode="auto">
                          <a:xfrm>
                            <a:off x="1143000" y="1828800"/>
                            <a:ext cx="228600" cy="66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8" name="Line 273"/>
                        <wps:cNvCnPr/>
                        <wps:spPr bwMode="auto">
                          <a:xfrm>
                            <a:off x="4343400" y="228600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274"/>
                        <wps:cNvCnPr/>
                        <wps:spPr bwMode="auto">
                          <a:xfrm>
                            <a:off x="4457700" y="228600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0" name="Line 275"/>
                        <wps:cNvCnPr/>
                        <wps:spPr bwMode="auto">
                          <a:xfrm>
                            <a:off x="914400" y="4457700"/>
                            <a:ext cx="5715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Oval 276"/>
                        <wps:cNvSpPr>
                          <a:spLocks noChangeArrowheads="1"/>
                        </wps:cNvSpPr>
                        <wps:spPr bwMode="auto">
                          <a:xfrm>
                            <a:off x="342900" y="0"/>
                            <a:ext cx="800100" cy="342900"/>
                          </a:xfrm>
                          <a:prstGeom prst="ellipse">
                            <a:avLst/>
                          </a:prstGeom>
                          <a:solidFill>
                            <a:srgbClr val="FFFFFF"/>
                          </a:solidFill>
                          <a:ln w="9525">
                            <a:solidFill>
                              <a:srgbClr val="000000"/>
                            </a:solidFill>
                            <a:round/>
                            <a:headEnd/>
                            <a:tailEnd/>
                          </a:ln>
                        </wps:spPr>
                        <wps:txbx>
                          <w:txbxContent>
                            <w:p w:rsidR="00380B1F" w:rsidRPr="00E872C7" w:rsidRDefault="00380B1F" w:rsidP="00380B1F">
                              <w:pPr>
                                <w:rPr>
                                  <w:u w:val="single"/>
                                </w:rPr>
                              </w:pPr>
                              <w:r w:rsidRPr="00E872C7">
                                <w:rPr>
                                  <w:u w:val="single"/>
                                </w:rPr>
                                <w:t>empno</w:t>
                              </w:r>
                            </w:p>
                            <w:p w:rsidR="00380B1F" w:rsidRDefault="00380B1F" w:rsidP="00380B1F"/>
                          </w:txbxContent>
                        </wps:txbx>
                        <wps:bodyPr rot="0" vert="horz" wrap="square" lIns="91440" tIns="45720" rIns="91440" bIns="45720" anchor="t" anchorCtr="0" upright="1">
                          <a:noAutofit/>
                        </wps:bodyPr>
                      </wps:wsp>
                      <wps:wsp>
                        <wps:cNvPr id="312" name="Oval 277"/>
                        <wps:cNvSpPr>
                          <a:spLocks noChangeArrowheads="1"/>
                        </wps:cNvSpPr>
                        <wps:spPr bwMode="auto">
                          <a:xfrm>
                            <a:off x="114300" y="800100"/>
                            <a:ext cx="1143000" cy="342265"/>
                          </a:xfrm>
                          <a:prstGeom prst="ellipse">
                            <a:avLst/>
                          </a:prstGeom>
                          <a:solidFill>
                            <a:srgbClr val="FFFFFF"/>
                          </a:solidFill>
                          <a:ln w="9525">
                            <a:solidFill>
                              <a:srgbClr val="000000"/>
                            </a:solidFill>
                            <a:round/>
                            <a:headEnd/>
                            <a:tailEnd/>
                          </a:ln>
                        </wps:spPr>
                        <wps:txbx>
                          <w:txbxContent>
                            <w:p w:rsidR="00380B1F" w:rsidRDefault="00380B1F" w:rsidP="00380B1F">
                              <w:r>
                                <w:t>empaddr</w:t>
                              </w:r>
                            </w:p>
                          </w:txbxContent>
                        </wps:txbx>
                        <wps:bodyPr rot="0" vert="horz" wrap="square" lIns="91440" tIns="45720" rIns="91440" bIns="45720" anchor="t" anchorCtr="0" upright="1">
                          <a:noAutofit/>
                        </wps:bodyPr>
                      </wps:wsp>
                      <wps:wsp>
                        <wps:cNvPr id="313" name="Oval 278"/>
                        <wps:cNvSpPr>
                          <a:spLocks noChangeArrowheads="1"/>
                        </wps:cNvSpPr>
                        <wps:spPr bwMode="auto">
                          <a:xfrm>
                            <a:off x="4686300" y="0"/>
                            <a:ext cx="800100" cy="342900"/>
                          </a:xfrm>
                          <a:prstGeom prst="ellipse">
                            <a:avLst/>
                          </a:prstGeom>
                          <a:solidFill>
                            <a:srgbClr val="FFFFFF"/>
                          </a:solidFill>
                          <a:ln w="9525">
                            <a:solidFill>
                              <a:srgbClr val="000000"/>
                            </a:solidFill>
                            <a:round/>
                            <a:headEnd/>
                            <a:tailEnd/>
                          </a:ln>
                        </wps:spPr>
                        <wps:txbx>
                          <w:txbxContent>
                            <w:p w:rsidR="00380B1F" w:rsidRPr="00111A42" w:rsidRDefault="00380B1F" w:rsidP="00380B1F">
                              <w:pPr>
                                <w:rPr>
                                  <w:u w:val="single"/>
                                </w:rPr>
                              </w:pPr>
                              <w:r w:rsidRPr="00111A42">
                                <w:rPr>
                                  <w:u w:val="single"/>
                                </w:rPr>
                                <w:t>copyid</w:t>
                              </w:r>
                            </w:p>
                          </w:txbxContent>
                        </wps:txbx>
                        <wps:bodyPr rot="0" vert="horz" wrap="square" lIns="91440" tIns="45720" rIns="91440" bIns="45720" anchor="t" anchorCtr="0" upright="1">
                          <a:noAutofit/>
                        </wps:bodyPr>
                      </wps:wsp>
                      <wps:wsp>
                        <wps:cNvPr id="314" name="Oval 279"/>
                        <wps:cNvSpPr>
                          <a:spLocks noChangeArrowheads="1"/>
                        </wps:cNvSpPr>
                        <wps:spPr bwMode="auto">
                          <a:xfrm>
                            <a:off x="5143500" y="342900"/>
                            <a:ext cx="800100" cy="343535"/>
                          </a:xfrm>
                          <a:prstGeom prst="ellipse">
                            <a:avLst/>
                          </a:prstGeom>
                          <a:solidFill>
                            <a:srgbClr val="FFFFFF"/>
                          </a:solidFill>
                          <a:ln w="9525">
                            <a:solidFill>
                              <a:srgbClr val="000000"/>
                            </a:solidFill>
                            <a:round/>
                            <a:headEnd/>
                            <a:tailEnd/>
                          </a:ln>
                        </wps:spPr>
                        <wps:txbx>
                          <w:txbxContent>
                            <w:p w:rsidR="00380B1F" w:rsidRDefault="00380B1F" w:rsidP="00380B1F">
                              <w:r>
                                <w:t>name</w:t>
                              </w:r>
                            </w:p>
                          </w:txbxContent>
                        </wps:txbx>
                        <wps:bodyPr rot="0" vert="horz" wrap="square" lIns="91440" tIns="45720" rIns="91440" bIns="45720" anchor="t" anchorCtr="0" upright="1">
                          <a:noAutofit/>
                        </wps:bodyPr>
                      </wps:wsp>
                      <wps:wsp>
                        <wps:cNvPr id="315" name="Oval 280"/>
                        <wps:cNvSpPr>
                          <a:spLocks noChangeArrowheads="1"/>
                        </wps:cNvSpPr>
                        <wps:spPr bwMode="auto">
                          <a:xfrm>
                            <a:off x="4686300" y="800100"/>
                            <a:ext cx="1257300" cy="342265"/>
                          </a:xfrm>
                          <a:prstGeom prst="ellipse">
                            <a:avLst/>
                          </a:prstGeom>
                          <a:solidFill>
                            <a:srgbClr val="FFFFFF"/>
                          </a:solidFill>
                          <a:ln w="9525">
                            <a:solidFill>
                              <a:srgbClr val="000000"/>
                            </a:solidFill>
                            <a:round/>
                            <a:headEnd/>
                            <a:tailEnd/>
                          </a:ln>
                        </wps:spPr>
                        <wps:txbx>
                          <w:txbxContent>
                            <w:p w:rsidR="00380B1F" w:rsidRDefault="00380B1F" w:rsidP="00380B1F">
                              <w:r>
                                <w:t>last date out</w:t>
                              </w:r>
                            </w:p>
                          </w:txbxContent>
                        </wps:txbx>
                        <wps:bodyPr rot="0" vert="horz" wrap="square" lIns="91440" tIns="45720" rIns="91440" bIns="45720" anchor="t" anchorCtr="0" upright="1">
                          <a:noAutofit/>
                        </wps:bodyPr>
                      </wps:wsp>
                      <wps:wsp>
                        <wps:cNvPr id="316" name="AutoShape 281"/>
                        <wps:cNvSpPr>
                          <a:spLocks noChangeArrowheads="1"/>
                        </wps:cNvSpPr>
                        <wps:spPr bwMode="auto">
                          <a:xfrm>
                            <a:off x="1600200" y="1143000"/>
                            <a:ext cx="457200" cy="4572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7" name="Rectangle 282"/>
                        <wps:cNvSpPr>
                          <a:spLocks noChangeArrowheads="1"/>
                        </wps:cNvSpPr>
                        <wps:spPr bwMode="auto">
                          <a:xfrm>
                            <a:off x="1371600" y="1828800"/>
                            <a:ext cx="914400" cy="457835"/>
                          </a:xfrm>
                          <a:prstGeom prst="rect">
                            <a:avLst/>
                          </a:prstGeom>
                          <a:solidFill>
                            <a:srgbClr val="FFFFFF"/>
                          </a:solidFill>
                          <a:ln w="9525">
                            <a:solidFill>
                              <a:srgbClr val="000000"/>
                            </a:solidFill>
                            <a:miter lim="800000"/>
                            <a:headEnd/>
                            <a:tailEnd/>
                          </a:ln>
                        </wps:spPr>
                        <wps:txbx>
                          <w:txbxContent>
                            <w:p w:rsidR="00380B1F" w:rsidRDefault="00380B1F" w:rsidP="00380B1F">
                              <w:r>
                                <w:t>Book-Store Branch</w:t>
                              </w:r>
                            </w:p>
                          </w:txbxContent>
                        </wps:txbx>
                        <wps:bodyPr rot="0" vert="horz" wrap="square" lIns="91440" tIns="45720" rIns="91440" bIns="45720" anchor="t" anchorCtr="0" upright="1">
                          <a:noAutofit/>
                        </wps:bodyPr>
                      </wps:wsp>
                      <wps:wsp>
                        <wps:cNvPr id="318" name="Rectangle 283"/>
                        <wps:cNvSpPr>
                          <a:spLocks noChangeArrowheads="1"/>
                        </wps:cNvSpPr>
                        <wps:spPr bwMode="auto">
                          <a:xfrm>
                            <a:off x="1485900" y="4572635"/>
                            <a:ext cx="685800" cy="342900"/>
                          </a:xfrm>
                          <a:prstGeom prst="rect">
                            <a:avLst/>
                          </a:prstGeom>
                          <a:solidFill>
                            <a:srgbClr val="FFFFFF"/>
                          </a:solidFill>
                          <a:ln w="9525">
                            <a:solidFill>
                              <a:srgbClr val="000000"/>
                            </a:solidFill>
                            <a:miter lim="800000"/>
                            <a:headEnd/>
                            <a:tailEnd/>
                          </a:ln>
                        </wps:spPr>
                        <wps:txbx>
                          <w:txbxContent>
                            <w:p w:rsidR="00380B1F" w:rsidRDefault="00380B1F" w:rsidP="00380B1F">
                              <w:r>
                                <w:t>Book</w:t>
                              </w:r>
                            </w:p>
                          </w:txbxContent>
                        </wps:txbx>
                        <wps:bodyPr rot="0" vert="horz" wrap="square" lIns="91440" tIns="45720" rIns="91440" bIns="45720" anchor="t" anchorCtr="0" upright="1">
                          <a:noAutofit/>
                        </wps:bodyPr>
                      </wps:wsp>
                      <wps:wsp>
                        <wps:cNvPr id="319" name="Rectangle 284"/>
                        <wps:cNvSpPr>
                          <a:spLocks noChangeArrowheads="1"/>
                        </wps:cNvSpPr>
                        <wps:spPr bwMode="auto">
                          <a:xfrm>
                            <a:off x="1143000" y="3200400"/>
                            <a:ext cx="1371600" cy="457835"/>
                          </a:xfrm>
                          <a:prstGeom prst="rect">
                            <a:avLst/>
                          </a:prstGeom>
                          <a:solidFill>
                            <a:srgbClr val="FFFFFF"/>
                          </a:solidFill>
                          <a:ln w="9525">
                            <a:solidFill>
                              <a:srgbClr val="000000"/>
                            </a:solidFill>
                            <a:miter lim="800000"/>
                            <a:headEnd/>
                            <a:tailEnd/>
                          </a:ln>
                        </wps:spPr>
                        <wps:txbx>
                          <w:txbxContent>
                            <w:p w:rsidR="00380B1F" w:rsidRDefault="00380B1F" w:rsidP="00380B1F">
                              <w:r>
                                <w:t>Book-Category</w:t>
                              </w:r>
                            </w:p>
                          </w:txbxContent>
                        </wps:txbx>
                        <wps:bodyPr rot="0" vert="horz" wrap="square" lIns="91440" tIns="45720" rIns="91440" bIns="45720" anchor="t" anchorCtr="0" upright="1">
                          <a:noAutofit/>
                        </wps:bodyPr>
                      </wps:wsp>
                      <wps:wsp>
                        <wps:cNvPr id="320" name="Rectangle 285"/>
                        <wps:cNvSpPr>
                          <a:spLocks noChangeArrowheads="1"/>
                        </wps:cNvSpPr>
                        <wps:spPr bwMode="auto">
                          <a:xfrm>
                            <a:off x="2971800" y="1943100"/>
                            <a:ext cx="1485900" cy="377825"/>
                          </a:xfrm>
                          <a:prstGeom prst="rect">
                            <a:avLst/>
                          </a:prstGeom>
                          <a:solidFill>
                            <a:srgbClr val="FFFFFF"/>
                          </a:solidFill>
                          <a:ln w="9525">
                            <a:solidFill>
                              <a:srgbClr val="000000"/>
                            </a:solidFill>
                            <a:miter lim="800000"/>
                            <a:headEnd/>
                            <a:tailEnd/>
                          </a:ln>
                        </wps:spPr>
                        <wps:txbx>
                          <w:txbxContent>
                            <w:p w:rsidR="00380B1F" w:rsidRDefault="00380B1F" w:rsidP="00380B1F">
                              <w:r>
                                <w:t>Customer</w:t>
                              </w:r>
                            </w:p>
                          </w:txbxContent>
                        </wps:txbx>
                        <wps:bodyPr rot="0" vert="horz" wrap="square" lIns="91440" tIns="45720" rIns="91440" bIns="45720" anchor="t" anchorCtr="0" upright="1">
                          <a:noAutofit/>
                        </wps:bodyPr>
                      </wps:wsp>
                      <wps:wsp>
                        <wps:cNvPr id="321" name="Line 286"/>
                        <wps:cNvCnPr/>
                        <wps:spPr bwMode="auto">
                          <a:xfrm>
                            <a:off x="1828800" y="6858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Line 287"/>
                        <wps:cNvCnPr/>
                        <wps:spPr bwMode="auto">
                          <a:xfrm>
                            <a:off x="1828800" y="570865"/>
                            <a:ext cx="635" cy="573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Rectangle 288"/>
                        <wps:cNvSpPr>
                          <a:spLocks noChangeArrowheads="1"/>
                        </wps:cNvSpPr>
                        <wps:spPr bwMode="auto">
                          <a:xfrm>
                            <a:off x="1371600" y="228600"/>
                            <a:ext cx="914400" cy="377825"/>
                          </a:xfrm>
                          <a:prstGeom prst="rect">
                            <a:avLst/>
                          </a:prstGeom>
                          <a:solidFill>
                            <a:srgbClr val="FFFFFF"/>
                          </a:solidFill>
                          <a:ln w="9525">
                            <a:solidFill>
                              <a:srgbClr val="000000"/>
                            </a:solidFill>
                            <a:miter lim="800000"/>
                            <a:headEnd/>
                            <a:tailEnd/>
                          </a:ln>
                        </wps:spPr>
                        <wps:txbx>
                          <w:txbxContent>
                            <w:p w:rsidR="00380B1F" w:rsidRDefault="00380B1F" w:rsidP="00380B1F">
                              <w:r>
                                <w:t>Employee</w:t>
                              </w:r>
                            </w:p>
                          </w:txbxContent>
                        </wps:txbx>
                        <wps:bodyPr rot="0" vert="horz" wrap="square" lIns="91440" tIns="45720" rIns="91440" bIns="45720" anchor="t" anchorCtr="0" upright="1">
                          <a:noAutofit/>
                        </wps:bodyPr>
                      </wps:wsp>
                      <wps:wsp>
                        <wps:cNvPr id="324" name="Line 289"/>
                        <wps:cNvCnPr/>
                        <wps:spPr bwMode="auto">
                          <a:xfrm>
                            <a:off x="1828800" y="160020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290"/>
                        <wps:cNvSpPr>
                          <a:spLocks noChangeArrowheads="1"/>
                        </wps:cNvSpPr>
                        <wps:spPr bwMode="auto">
                          <a:xfrm>
                            <a:off x="3771900" y="800735"/>
                            <a:ext cx="457200" cy="4572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6" name="Line 291"/>
                        <wps:cNvCnPr/>
                        <wps:spPr bwMode="auto">
                          <a:xfrm>
                            <a:off x="4000500" y="570865"/>
                            <a:ext cx="635" cy="230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92"/>
                        <wps:cNvCnPr/>
                        <wps:spPr bwMode="auto">
                          <a:xfrm>
                            <a:off x="4000500" y="1257935"/>
                            <a:ext cx="635" cy="685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Rectangle 293"/>
                        <wps:cNvSpPr>
                          <a:spLocks noChangeArrowheads="1"/>
                        </wps:cNvSpPr>
                        <wps:spPr bwMode="auto">
                          <a:xfrm>
                            <a:off x="3086100" y="228600"/>
                            <a:ext cx="1028700" cy="342265"/>
                          </a:xfrm>
                          <a:prstGeom prst="rect">
                            <a:avLst/>
                          </a:prstGeom>
                          <a:solidFill>
                            <a:srgbClr val="FFFFFF"/>
                          </a:solidFill>
                          <a:ln w="9525">
                            <a:solidFill>
                              <a:srgbClr val="000000"/>
                            </a:solidFill>
                            <a:miter lim="800000"/>
                            <a:headEnd/>
                            <a:tailEnd/>
                          </a:ln>
                        </wps:spPr>
                        <wps:txbx>
                          <w:txbxContent>
                            <w:p w:rsidR="00380B1F" w:rsidRDefault="00380B1F" w:rsidP="00380B1F">
                              <w:r>
                                <w:t>Book-Copy</w:t>
                              </w:r>
                            </w:p>
                          </w:txbxContent>
                        </wps:txbx>
                        <wps:bodyPr rot="0" vert="horz" wrap="square" lIns="91440" tIns="45720" rIns="91440" bIns="45720" anchor="t" anchorCtr="0" upright="1">
                          <a:noAutofit/>
                        </wps:bodyPr>
                      </wps:wsp>
                      <wps:wsp>
                        <wps:cNvPr id="329" name="AutoShape 294"/>
                        <wps:cNvSpPr>
                          <a:spLocks noChangeArrowheads="1"/>
                        </wps:cNvSpPr>
                        <wps:spPr bwMode="auto">
                          <a:xfrm>
                            <a:off x="1600200" y="2513330"/>
                            <a:ext cx="457200" cy="45910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 name="Line 295"/>
                        <wps:cNvCnPr/>
                        <wps:spPr bwMode="auto">
                          <a:xfrm>
                            <a:off x="1828800" y="2285365"/>
                            <a:ext cx="635" cy="229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296"/>
                        <wps:cNvCnPr/>
                        <wps:spPr bwMode="auto">
                          <a:xfrm>
                            <a:off x="1828800" y="2972435"/>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297"/>
                        <wps:cNvSpPr>
                          <a:spLocks noChangeArrowheads="1"/>
                        </wps:cNvSpPr>
                        <wps:spPr bwMode="auto">
                          <a:xfrm>
                            <a:off x="1600200" y="3886200"/>
                            <a:ext cx="457200" cy="4572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Line 298"/>
                        <wps:cNvCnPr/>
                        <wps:spPr bwMode="auto">
                          <a:xfrm>
                            <a:off x="1828800" y="3657600"/>
                            <a:ext cx="635" cy="229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299"/>
                        <wps:cNvCnPr/>
                        <wps:spPr bwMode="auto">
                          <a:xfrm>
                            <a:off x="1828800" y="4343400"/>
                            <a:ext cx="635" cy="229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AutoShape 300"/>
                        <wps:cNvSpPr>
                          <a:spLocks noChangeArrowheads="1"/>
                        </wps:cNvSpPr>
                        <wps:spPr bwMode="auto">
                          <a:xfrm>
                            <a:off x="2971800" y="800735"/>
                            <a:ext cx="457200" cy="4572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Line 301"/>
                        <wps:cNvCnPr/>
                        <wps:spPr bwMode="auto">
                          <a:xfrm>
                            <a:off x="3200400" y="570865"/>
                            <a:ext cx="635" cy="230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302"/>
                        <wps:cNvCnPr/>
                        <wps:spPr bwMode="auto">
                          <a:xfrm>
                            <a:off x="3200400" y="1257935"/>
                            <a:ext cx="635" cy="6851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Oval 303"/>
                        <wps:cNvSpPr>
                          <a:spLocks noChangeArrowheads="1"/>
                        </wps:cNvSpPr>
                        <wps:spPr bwMode="auto">
                          <a:xfrm>
                            <a:off x="228600" y="1600200"/>
                            <a:ext cx="1028700" cy="342265"/>
                          </a:xfrm>
                          <a:prstGeom prst="ellipse">
                            <a:avLst/>
                          </a:prstGeom>
                          <a:solidFill>
                            <a:srgbClr val="FFFFFF"/>
                          </a:solidFill>
                          <a:ln w="9525">
                            <a:solidFill>
                              <a:srgbClr val="000000"/>
                            </a:solidFill>
                            <a:round/>
                            <a:headEnd/>
                            <a:tailEnd/>
                          </a:ln>
                        </wps:spPr>
                        <wps:txbx>
                          <w:txbxContent>
                            <w:p w:rsidR="00380B1F" w:rsidRPr="00100A77" w:rsidRDefault="00380B1F" w:rsidP="00380B1F">
                              <w:pPr>
                                <w:rPr>
                                  <w:u w:val="single"/>
                                </w:rPr>
                              </w:pPr>
                              <w:r w:rsidRPr="00100A77">
                                <w:rPr>
                                  <w:u w:val="single"/>
                                </w:rPr>
                                <w:t>branchno</w:t>
                              </w:r>
                            </w:p>
                          </w:txbxContent>
                        </wps:txbx>
                        <wps:bodyPr rot="0" vert="horz" wrap="square" lIns="91440" tIns="45720" rIns="91440" bIns="45720" anchor="t" anchorCtr="0" upright="1">
                          <a:noAutofit/>
                        </wps:bodyPr>
                      </wps:wsp>
                      <wps:wsp>
                        <wps:cNvPr id="339" name="Oval 304"/>
                        <wps:cNvSpPr>
                          <a:spLocks noChangeArrowheads="1"/>
                        </wps:cNvSpPr>
                        <wps:spPr bwMode="auto">
                          <a:xfrm>
                            <a:off x="0" y="2286000"/>
                            <a:ext cx="1028700" cy="342265"/>
                          </a:xfrm>
                          <a:prstGeom prst="ellipse">
                            <a:avLst/>
                          </a:prstGeom>
                          <a:solidFill>
                            <a:srgbClr val="FFFFFF"/>
                          </a:solidFill>
                          <a:ln w="9525">
                            <a:solidFill>
                              <a:srgbClr val="000000"/>
                            </a:solidFill>
                            <a:round/>
                            <a:headEnd/>
                            <a:tailEnd/>
                          </a:ln>
                        </wps:spPr>
                        <wps:txbx>
                          <w:txbxContent>
                            <w:p w:rsidR="00380B1F" w:rsidRDefault="00380B1F" w:rsidP="00380B1F">
                              <w:r>
                                <w:t>br-phone</w:t>
                              </w:r>
                            </w:p>
                          </w:txbxContent>
                        </wps:txbx>
                        <wps:bodyPr rot="0" vert="horz" wrap="square" lIns="91440" tIns="45720" rIns="91440" bIns="45720" anchor="t" anchorCtr="0" upright="1">
                          <a:noAutofit/>
                        </wps:bodyPr>
                      </wps:wsp>
                      <wps:wsp>
                        <wps:cNvPr id="340" name="Oval 305"/>
                        <wps:cNvSpPr>
                          <a:spLocks noChangeArrowheads="1"/>
                        </wps:cNvSpPr>
                        <wps:spPr bwMode="auto">
                          <a:xfrm>
                            <a:off x="0" y="4343400"/>
                            <a:ext cx="1028700" cy="343535"/>
                          </a:xfrm>
                          <a:prstGeom prst="ellipse">
                            <a:avLst/>
                          </a:prstGeom>
                          <a:solidFill>
                            <a:srgbClr val="FFFFFF"/>
                          </a:solidFill>
                          <a:ln w="9525">
                            <a:solidFill>
                              <a:srgbClr val="000000"/>
                            </a:solidFill>
                            <a:round/>
                            <a:headEnd/>
                            <a:tailEnd/>
                          </a:ln>
                        </wps:spPr>
                        <wps:txbx>
                          <w:txbxContent>
                            <w:p w:rsidR="00380B1F" w:rsidRPr="006D41E1" w:rsidRDefault="00380B1F" w:rsidP="00380B1F">
                              <w:pPr>
                                <w:rPr>
                                  <w:u w:val="single"/>
                                </w:rPr>
                              </w:pPr>
                              <w:r>
                                <w:rPr>
                                  <w:u w:val="single"/>
                                </w:rPr>
                                <w:t>booki</w:t>
                              </w:r>
                              <w:r w:rsidRPr="006D41E1">
                                <w:rPr>
                                  <w:u w:val="single"/>
                                </w:rPr>
                                <w:t>d</w:t>
                              </w:r>
                            </w:p>
                          </w:txbxContent>
                        </wps:txbx>
                        <wps:bodyPr rot="0" vert="horz" wrap="square" lIns="91440" tIns="45720" rIns="91440" bIns="45720" anchor="t" anchorCtr="0" upright="1">
                          <a:noAutofit/>
                        </wps:bodyPr>
                      </wps:wsp>
                      <wps:wsp>
                        <wps:cNvPr id="341" name="Oval 306"/>
                        <wps:cNvSpPr>
                          <a:spLocks noChangeArrowheads="1"/>
                        </wps:cNvSpPr>
                        <wps:spPr bwMode="auto">
                          <a:xfrm>
                            <a:off x="5143500" y="1714500"/>
                            <a:ext cx="800100" cy="342265"/>
                          </a:xfrm>
                          <a:prstGeom prst="ellipse">
                            <a:avLst/>
                          </a:prstGeom>
                          <a:solidFill>
                            <a:srgbClr val="FFFFFF"/>
                          </a:solidFill>
                          <a:ln w="9525">
                            <a:solidFill>
                              <a:srgbClr val="000000"/>
                            </a:solidFill>
                            <a:round/>
                            <a:headEnd/>
                            <a:tailEnd/>
                          </a:ln>
                        </wps:spPr>
                        <wps:txbx>
                          <w:txbxContent>
                            <w:p w:rsidR="00380B1F" w:rsidRPr="00305BA3" w:rsidRDefault="00380B1F" w:rsidP="00380B1F">
                              <w:pPr>
                                <w:rPr>
                                  <w:u w:val="single"/>
                                </w:rPr>
                              </w:pPr>
                              <w:r w:rsidRPr="00305BA3">
                                <w:rPr>
                                  <w:u w:val="single"/>
                                </w:rPr>
                                <w:t>custid</w:t>
                              </w:r>
                            </w:p>
                            <w:p w:rsidR="00380B1F" w:rsidRDefault="00380B1F" w:rsidP="00380B1F"/>
                          </w:txbxContent>
                        </wps:txbx>
                        <wps:bodyPr rot="0" vert="horz" wrap="square" lIns="91440" tIns="45720" rIns="91440" bIns="45720" anchor="t" anchorCtr="0" upright="1">
                          <a:noAutofit/>
                        </wps:bodyPr>
                      </wps:wsp>
                      <wps:wsp>
                        <wps:cNvPr id="342" name="Oval 307"/>
                        <wps:cNvSpPr>
                          <a:spLocks noChangeArrowheads="1"/>
                        </wps:cNvSpPr>
                        <wps:spPr bwMode="auto">
                          <a:xfrm>
                            <a:off x="4914900" y="2400300"/>
                            <a:ext cx="1028700" cy="342265"/>
                          </a:xfrm>
                          <a:prstGeom prst="ellipse">
                            <a:avLst/>
                          </a:prstGeom>
                          <a:solidFill>
                            <a:srgbClr val="FFFFFF"/>
                          </a:solidFill>
                          <a:ln w="9525">
                            <a:solidFill>
                              <a:srgbClr val="000000"/>
                            </a:solidFill>
                            <a:round/>
                            <a:headEnd/>
                            <a:tailEnd/>
                          </a:ln>
                        </wps:spPr>
                        <wps:txbx>
                          <w:txbxContent>
                            <w:p w:rsidR="00380B1F" w:rsidRDefault="00380B1F" w:rsidP="00380B1F">
                              <w:r>
                                <w:t>address</w:t>
                              </w:r>
                            </w:p>
                          </w:txbxContent>
                        </wps:txbx>
                        <wps:bodyPr rot="0" vert="horz" wrap="square" lIns="91440" tIns="45720" rIns="91440" bIns="45720" anchor="t" anchorCtr="0" upright="1">
                          <a:noAutofit/>
                        </wps:bodyPr>
                      </wps:wsp>
                      <wps:wsp>
                        <wps:cNvPr id="343" name="Oval 308"/>
                        <wps:cNvSpPr>
                          <a:spLocks noChangeArrowheads="1"/>
                        </wps:cNvSpPr>
                        <wps:spPr bwMode="auto">
                          <a:xfrm>
                            <a:off x="4114800" y="2743200"/>
                            <a:ext cx="1262380" cy="342265"/>
                          </a:xfrm>
                          <a:prstGeom prst="ellipse">
                            <a:avLst/>
                          </a:prstGeom>
                          <a:solidFill>
                            <a:srgbClr val="FFFFFF"/>
                          </a:solidFill>
                          <a:ln w="9525">
                            <a:solidFill>
                              <a:srgbClr val="000000"/>
                            </a:solidFill>
                            <a:round/>
                            <a:headEnd/>
                            <a:tailEnd/>
                          </a:ln>
                        </wps:spPr>
                        <wps:txbx>
                          <w:txbxContent>
                            <w:p w:rsidR="00380B1F" w:rsidRDefault="00380B1F" w:rsidP="00380B1F">
                              <w:r>
                                <w:t>last amt due</w:t>
                              </w:r>
                            </w:p>
                          </w:txbxContent>
                        </wps:txbx>
                        <wps:bodyPr rot="0" vert="horz" wrap="square" lIns="91440" tIns="45720" rIns="91440" bIns="45720" anchor="t" anchorCtr="0" upright="1">
                          <a:noAutofit/>
                        </wps:bodyPr>
                      </wps:wsp>
                      <wps:wsp>
                        <wps:cNvPr id="344" name="Line 309"/>
                        <wps:cNvCnPr/>
                        <wps:spPr bwMode="auto">
                          <a:xfrm>
                            <a:off x="1143000" y="228600"/>
                            <a:ext cx="228600" cy="60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310"/>
                        <wps:cNvCnPr/>
                        <wps:spPr bwMode="auto">
                          <a:xfrm flipV="1">
                            <a:off x="685800" y="473075"/>
                            <a:ext cx="685800" cy="977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Line 311"/>
                        <wps:cNvCnPr/>
                        <wps:spPr bwMode="auto">
                          <a:xfrm flipV="1">
                            <a:off x="914400" y="60198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Text Box 312"/>
                        <wps:cNvSpPr txBox="1">
                          <a:spLocks noChangeArrowheads="1"/>
                        </wps:cNvSpPr>
                        <wps:spPr bwMode="auto">
                          <a:xfrm>
                            <a:off x="1943100" y="685800"/>
                            <a:ext cx="22860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N</w:t>
                              </w:r>
                            </w:p>
                          </w:txbxContent>
                        </wps:txbx>
                        <wps:bodyPr rot="0" vert="horz" wrap="square" lIns="91440" tIns="45720" rIns="91440" bIns="45720" anchor="t" anchorCtr="0" upright="1">
                          <a:noAutofit/>
                        </wps:bodyPr>
                      </wps:wsp>
                      <wps:wsp>
                        <wps:cNvPr id="348" name="Text Box 313"/>
                        <wps:cNvSpPr txBox="1">
                          <a:spLocks noChangeArrowheads="1"/>
                        </wps:cNvSpPr>
                        <wps:spPr bwMode="auto">
                          <a:xfrm>
                            <a:off x="1943100" y="1485900"/>
                            <a:ext cx="22860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1</w:t>
                              </w:r>
                            </w:p>
                          </w:txbxContent>
                        </wps:txbx>
                        <wps:bodyPr rot="0" vert="horz" wrap="square" lIns="91440" tIns="45720" rIns="91440" bIns="45720" anchor="t" anchorCtr="0" upright="1">
                          <a:noAutofit/>
                        </wps:bodyPr>
                      </wps:wsp>
                      <wps:wsp>
                        <wps:cNvPr id="349" name="Text Box 314"/>
                        <wps:cNvSpPr txBox="1">
                          <a:spLocks noChangeArrowheads="1"/>
                        </wps:cNvSpPr>
                        <wps:spPr bwMode="auto">
                          <a:xfrm>
                            <a:off x="2057400" y="2400300"/>
                            <a:ext cx="2286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M</w:t>
                              </w:r>
                            </w:p>
                          </w:txbxContent>
                        </wps:txbx>
                        <wps:bodyPr rot="0" vert="horz" wrap="square" lIns="91440" tIns="45720" rIns="91440" bIns="45720" anchor="t" anchorCtr="0" upright="1">
                          <a:noAutofit/>
                        </wps:bodyPr>
                      </wps:wsp>
                      <wps:wsp>
                        <wps:cNvPr id="350" name="Text Box 315"/>
                        <wps:cNvSpPr txBox="1">
                          <a:spLocks noChangeArrowheads="1"/>
                        </wps:cNvSpPr>
                        <wps:spPr bwMode="auto">
                          <a:xfrm>
                            <a:off x="2057400" y="2857500"/>
                            <a:ext cx="2286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N</w:t>
                              </w:r>
                            </w:p>
                          </w:txbxContent>
                        </wps:txbx>
                        <wps:bodyPr rot="0" vert="horz" wrap="square" lIns="91440" tIns="45720" rIns="91440" bIns="45720" anchor="t" anchorCtr="0" upright="1">
                          <a:noAutofit/>
                        </wps:bodyPr>
                      </wps:wsp>
                      <wps:wsp>
                        <wps:cNvPr id="351" name="Text Box 316"/>
                        <wps:cNvSpPr txBox="1">
                          <a:spLocks noChangeArrowheads="1"/>
                        </wps:cNvSpPr>
                        <wps:spPr bwMode="auto">
                          <a:xfrm>
                            <a:off x="2057400" y="3772535"/>
                            <a:ext cx="2286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1</w:t>
                              </w:r>
                            </w:p>
                          </w:txbxContent>
                        </wps:txbx>
                        <wps:bodyPr rot="0" vert="horz" wrap="square" lIns="91440" tIns="45720" rIns="91440" bIns="45720" anchor="t" anchorCtr="0" upright="1">
                          <a:noAutofit/>
                        </wps:bodyPr>
                      </wps:wsp>
                      <wps:wsp>
                        <wps:cNvPr id="352" name="Text Box 317"/>
                        <wps:cNvSpPr txBox="1">
                          <a:spLocks noChangeArrowheads="1"/>
                        </wps:cNvSpPr>
                        <wps:spPr bwMode="auto">
                          <a:xfrm>
                            <a:off x="2057400" y="4229100"/>
                            <a:ext cx="2286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N</w:t>
                              </w:r>
                            </w:p>
                          </w:txbxContent>
                        </wps:txbx>
                        <wps:bodyPr rot="0" vert="horz" wrap="square" lIns="91440" tIns="45720" rIns="91440" bIns="45720" anchor="t" anchorCtr="0" upright="1">
                          <a:noAutofit/>
                        </wps:bodyPr>
                      </wps:wsp>
                      <wps:wsp>
                        <wps:cNvPr id="353" name="Text Box 318"/>
                        <wps:cNvSpPr txBox="1">
                          <a:spLocks noChangeArrowheads="1"/>
                        </wps:cNvSpPr>
                        <wps:spPr bwMode="auto">
                          <a:xfrm>
                            <a:off x="2857500" y="570865"/>
                            <a:ext cx="2286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1</w:t>
                              </w:r>
                            </w:p>
                          </w:txbxContent>
                        </wps:txbx>
                        <wps:bodyPr rot="0" vert="horz" wrap="square" lIns="91440" tIns="45720" rIns="91440" bIns="45720" anchor="t" anchorCtr="0" upright="1">
                          <a:noAutofit/>
                        </wps:bodyPr>
                      </wps:wsp>
                      <wps:wsp>
                        <wps:cNvPr id="354" name="Text Box 319"/>
                        <wps:cNvSpPr txBox="1">
                          <a:spLocks noChangeArrowheads="1"/>
                        </wps:cNvSpPr>
                        <wps:spPr bwMode="auto">
                          <a:xfrm>
                            <a:off x="2857500" y="1143000"/>
                            <a:ext cx="22860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1</w:t>
                              </w:r>
                            </w:p>
                          </w:txbxContent>
                        </wps:txbx>
                        <wps:bodyPr rot="0" vert="horz" wrap="square" lIns="91440" tIns="45720" rIns="91440" bIns="45720" anchor="t" anchorCtr="0" upright="1">
                          <a:noAutofit/>
                        </wps:bodyPr>
                      </wps:wsp>
                      <wps:wsp>
                        <wps:cNvPr id="355" name="Text Box 320"/>
                        <wps:cNvSpPr txBox="1">
                          <a:spLocks noChangeArrowheads="1"/>
                        </wps:cNvSpPr>
                        <wps:spPr bwMode="auto">
                          <a:xfrm>
                            <a:off x="3657600" y="68580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M</w:t>
                              </w:r>
                            </w:p>
                          </w:txbxContent>
                        </wps:txbx>
                        <wps:bodyPr rot="0" vert="horz" wrap="square" lIns="91440" tIns="45720" rIns="91440" bIns="45720" anchor="t" anchorCtr="0" upright="1">
                          <a:noAutofit/>
                        </wps:bodyPr>
                      </wps:wsp>
                      <wps:wsp>
                        <wps:cNvPr id="356" name="Text Box 321"/>
                        <wps:cNvSpPr txBox="1">
                          <a:spLocks noChangeArrowheads="1"/>
                        </wps:cNvSpPr>
                        <wps:spPr bwMode="auto">
                          <a:xfrm>
                            <a:off x="3657600" y="1143000"/>
                            <a:ext cx="22860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Default="00380B1F" w:rsidP="00380B1F">
                              <w:r>
                                <w:t>N</w:t>
                              </w:r>
                            </w:p>
                          </w:txbxContent>
                        </wps:txbx>
                        <wps:bodyPr rot="0" vert="horz" wrap="square" lIns="91440" tIns="45720" rIns="91440" bIns="45720" anchor="t" anchorCtr="0" upright="1">
                          <a:noAutofit/>
                        </wps:bodyPr>
                      </wps:wsp>
                      <wps:wsp>
                        <wps:cNvPr id="357" name="Text Box 322"/>
                        <wps:cNvSpPr txBox="1">
                          <a:spLocks noChangeArrowheads="1"/>
                        </wps:cNvSpPr>
                        <wps:spPr bwMode="auto">
                          <a:xfrm>
                            <a:off x="800100" y="1257300"/>
                            <a:ext cx="685800" cy="34226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80B1F" w:rsidRPr="0084649A" w:rsidRDefault="00380B1F" w:rsidP="00380B1F">
                              <w:pPr>
                                <w:rPr>
                                  <w:szCs w:val="20"/>
                                </w:rPr>
                              </w:pPr>
                              <w:r w:rsidRPr="0084649A">
                                <w:rPr>
                                  <w:szCs w:val="20"/>
                                </w:rPr>
                                <w:t>works in</w:t>
                              </w:r>
                            </w:p>
                          </w:txbxContent>
                        </wps:txbx>
                        <wps:bodyPr rot="0" vert="horz" wrap="square" lIns="91440" tIns="45720" rIns="91440" bIns="45720" anchor="t" anchorCtr="0" upright="1">
                          <a:noAutofit/>
                        </wps:bodyPr>
                      </wps:wsp>
                      <wps:wsp>
                        <wps:cNvPr id="358" name="Text Box 323"/>
                        <wps:cNvSpPr txBox="1">
                          <a:spLocks noChangeArrowheads="1"/>
                        </wps:cNvSpPr>
                        <wps:spPr bwMode="auto">
                          <a:xfrm>
                            <a:off x="2057400" y="262890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Pr="0084649A" w:rsidRDefault="00380B1F" w:rsidP="00380B1F">
                              <w:pPr>
                                <w:rPr>
                                  <w:szCs w:val="20"/>
                                </w:rPr>
                              </w:pPr>
                              <w:r w:rsidRPr="0084649A">
                                <w:rPr>
                                  <w:szCs w:val="20"/>
                                </w:rPr>
                                <w:t>carries</w:t>
                              </w:r>
                            </w:p>
                          </w:txbxContent>
                        </wps:txbx>
                        <wps:bodyPr rot="0" vert="horz" wrap="square" lIns="91440" tIns="45720" rIns="91440" bIns="45720" anchor="t" anchorCtr="0" upright="1">
                          <a:noAutofit/>
                        </wps:bodyPr>
                      </wps:wsp>
                      <wps:wsp>
                        <wps:cNvPr id="359" name="Text Box 324"/>
                        <wps:cNvSpPr txBox="1">
                          <a:spLocks noChangeArrowheads="1"/>
                        </wps:cNvSpPr>
                        <wps:spPr bwMode="auto">
                          <a:xfrm>
                            <a:off x="2057400" y="4000500"/>
                            <a:ext cx="9144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Pr="0084649A" w:rsidRDefault="00380B1F" w:rsidP="00380B1F">
                              <w:pPr>
                                <w:rPr>
                                  <w:szCs w:val="20"/>
                                </w:rPr>
                              </w:pPr>
                              <w:r w:rsidRPr="0084649A">
                                <w:rPr>
                                  <w:szCs w:val="20"/>
                                </w:rPr>
                                <w:t>includes</w:t>
                              </w:r>
                            </w:p>
                          </w:txbxContent>
                        </wps:txbx>
                        <wps:bodyPr rot="0" vert="horz" wrap="square" lIns="91440" tIns="45720" rIns="91440" bIns="45720" anchor="t" anchorCtr="0" upright="1">
                          <a:noAutofit/>
                        </wps:bodyPr>
                      </wps:wsp>
                      <wps:wsp>
                        <wps:cNvPr id="360" name="Text Box 325"/>
                        <wps:cNvSpPr txBox="1">
                          <a:spLocks noChangeArrowheads="1"/>
                        </wps:cNvSpPr>
                        <wps:spPr bwMode="auto">
                          <a:xfrm>
                            <a:off x="2286000" y="685800"/>
                            <a:ext cx="742950" cy="390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Pr="0084649A" w:rsidRDefault="00380B1F" w:rsidP="00380B1F">
                              <w:pPr>
                                <w:rPr>
                                  <w:szCs w:val="20"/>
                                </w:rPr>
                              </w:pPr>
                              <w:r w:rsidRPr="0084649A">
                                <w:rPr>
                                  <w:szCs w:val="20"/>
                                </w:rPr>
                                <w:t>Currently issued to</w:t>
                              </w:r>
                            </w:p>
                          </w:txbxContent>
                        </wps:txbx>
                        <wps:bodyPr rot="0" vert="horz" wrap="square" lIns="91440" tIns="45720" rIns="91440" bIns="45720" anchor="t" anchorCtr="0" upright="1">
                          <a:noAutofit/>
                        </wps:bodyPr>
                      </wps:wsp>
                      <wps:wsp>
                        <wps:cNvPr id="361" name="Text Box 326"/>
                        <wps:cNvSpPr txBox="1">
                          <a:spLocks noChangeArrowheads="1"/>
                        </wps:cNvSpPr>
                        <wps:spPr bwMode="auto">
                          <a:xfrm>
                            <a:off x="4114800" y="1257300"/>
                            <a:ext cx="80518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0B1F" w:rsidRPr="0084649A" w:rsidRDefault="00380B1F" w:rsidP="00380B1F">
                              <w:pPr>
                                <w:rPr>
                                  <w:szCs w:val="20"/>
                                </w:rPr>
                              </w:pPr>
                              <w:r w:rsidRPr="0084649A">
                                <w:rPr>
                                  <w:szCs w:val="20"/>
                                </w:rPr>
                                <w:t>Formerly issued to</w:t>
                              </w:r>
                            </w:p>
                          </w:txbxContent>
                        </wps:txbx>
                        <wps:bodyPr rot="0" vert="horz" wrap="square" lIns="91440" tIns="45720" rIns="91440" bIns="45720" anchor="t" anchorCtr="0" upright="1">
                          <a:noAutofit/>
                        </wps:bodyPr>
                      </wps:wsp>
                      <wps:wsp>
                        <wps:cNvPr id="362" name="Line 327"/>
                        <wps:cNvCnPr/>
                        <wps:spPr bwMode="auto">
                          <a:xfrm flipV="1">
                            <a:off x="342900" y="4800600"/>
                            <a:ext cx="11430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Line 328"/>
                        <wps:cNvCnPr/>
                        <wps:spPr bwMode="auto">
                          <a:xfrm>
                            <a:off x="800100" y="331470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Line 329"/>
                        <wps:cNvCnPr/>
                        <wps:spPr bwMode="auto">
                          <a:xfrm flipV="1">
                            <a:off x="571500" y="3504565"/>
                            <a:ext cx="571500" cy="1530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Line 330"/>
                        <wps:cNvCnPr/>
                        <wps:spPr bwMode="auto">
                          <a:xfrm flipV="1">
                            <a:off x="4114800" y="126365"/>
                            <a:ext cx="571500" cy="330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Line 331"/>
                        <wps:cNvCnPr/>
                        <wps:spPr bwMode="auto">
                          <a:xfrm>
                            <a:off x="4114800" y="45720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Line 332"/>
                        <wps:cNvCnPr/>
                        <wps:spPr bwMode="auto">
                          <a:xfrm>
                            <a:off x="4114800" y="457200"/>
                            <a:ext cx="10287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Line 333"/>
                        <wps:cNvCnPr/>
                        <wps:spPr bwMode="auto">
                          <a:xfrm flipV="1">
                            <a:off x="4457700" y="1873250"/>
                            <a:ext cx="68580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Line 334"/>
                        <wps:cNvCnPr/>
                        <wps:spPr bwMode="auto">
                          <a:xfrm>
                            <a:off x="4457700" y="2171065"/>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Line 335"/>
                        <wps:cNvCnPr/>
                        <wps:spPr bwMode="auto">
                          <a:xfrm>
                            <a:off x="457200" y="20574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Line 336"/>
                        <wps:cNvCnPr/>
                        <wps:spPr bwMode="auto">
                          <a:xfrm flipV="1">
                            <a:off x="1028700" y="2308225"/>
                            <a:ext cx="342900" cy="92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72" o:spid="_x0000_s1032" editas="canvas" style="width:490.85pt;height:405pt;mso-position-horizontal-relative:char;mso-position-vertical-relative:line" coordsize="62337,5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2337;height:51435;visibility:visible;mso-wrap-style:square">
                  <v:fill o:detectmouseclick="t"/>
                  <v:path o:connecttype="none"/>
                </v:shape>
                <v:line id="Line 272" o:spid="_x0000_s1034" style="position:absolute;visibility:visible;mso-wrap-style:square" from="11430,18288" to="13716,18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T2S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1PZLxwAAANwAAAAPAAAAAAAA&#10;AAAAAAAAAKECAABkcnMvZG93bnJldi54bWxQSwUGAAAAAAQABAD5AAAAlQMAAAAA&#10;"/>
                <v:line id="Line 273" o:spid="_x0000_s1035" style="position:absolute;visibility:visible;mso-wrap-style:square" from="43434,22860" to="48006,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274" o:spid="_x0000_s1036" style="position:absolute;visibility:visible;mso-wrap-style:square" from="44577,22860" to="50292,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Line 275" o:spid="_x0000_s1037" style="position:absolute;visibility:visible;mso-wrap-style:square" from="9144,44577" to="14859,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oval id="Oval 276" o:spid="_x0000_s1038" style="position:absolute;left:342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textbox>
                    <w:txbxContent>
                      <w:p w:rsidR="00380B1F" w:rsidRPr="00E872C7" w:rsidRDefault="00380B1F" w:rsidP="00380B1F">
                        <w:pPr>
                          <w:rPr>
                            <w:u w:val="single"/>
                          </w:rPr>
                        </w:pPr>
                        <w:r w:rsidRPr="00E872C7">
                          <w:rPr>
                            <w:u w:val="single"/>
                          </w:rPr>
                          <w:t>empno</w:t>
                        </w:r>
                      </w:p>
                      <w:p w:rsidR="00380B1F" w:rsidRDefault="00380B1F" w:rsidP="00380B1F"/>
                    </w:txbxContent>
                  </v:textbox>
                </v:oval>
                <v:oval id="Oval 277" o:spid="_x0000_s1039" style="position:absolute;left:1143;top:8001;width:1143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qPsMA&#10;AADcAAAADwAAAGRycy9kb3ducmV2LnhtbESPQWvCQBSE70L/w/IK3nQTg1JSV5GKoAcPje39kX0m&#10;wezbkH2N6b/vCkKPw8x8w6y3o2vVQH1oPBtI5wko4tLbhisDX5fD7A1UEGSLrWcy8EsBtpuXyRpz&#10;6+/8SUMhlYoQDjkaqEW6XOtQ1uQwzH1HHL2r7x1KlH2lbY/3CHetXiTJSjtsOC7U2NFHTeWt+HEG&#10;9tWuWA06k2V23R9lefs+n7LUmOnruHsHJTTKf/jZPloDWbqA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KqPsMAAADcAAAADwAAAAAAAAAAAAAAAACYAgAAZHJzL2Rv&#10;d25yZXYueG1sUEsFBgAAAAAEAAQA9QAAAIgDAAAAAA==&#10;">
                  <v:textbox>
                    <w:txbxContent>
                      <w:p w:rsidR="00380B1F" w:rsidRDefault="00380B1F" w:rsidP="00380B1F">
                        <w:r>
                          <w:t>empaddr</w:t>
                        </w:r>
                      </w:p>
                    </w:txbxContent>
                  </v:textbox>
                </v:oval>
                <v:oval id="Oval 278" o:spid="_x0000_s1040" style="position:absolute;left:46863;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PpcQA&#10;AADcAAAADwAAAGRycy9kb3ducmV2LnhtbESPQWvCQBSE7wX/w/IK3uomXZSSuooogj30YNreH9ln&#10;Esy+DdnXmP77bqHgcZiZb5j1dvKdGmmIbWAL+SIDRVwF13Jt4fPj+PQCKgqywy4wWfihCNvN7GGN&#10;hQs3PtNYSq0ShGOBFhqRvtA6Vg15jIvQEyfvEgaPkuRQazfgLcF9p5+zbKU9tpwWGuxp31B1Lb+9&#10;hUO9K1ejNrI0l8NJltev9zeTWz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D6XEAAAA3AAAAA8AAAAAAAAAAAAAAAAAmAIAAGRycy9k&#10;b3ducmV2LnhtbFBLBQYAAAAABAAEAPUAAACJAwAAAAA=&#10;">
                  <v:textbox>
                    <w:txbxContent>
                      <w:p w:rsidR="00380B1F" w:rsidRPr="00111A42" w:rsidRDefault="00380B1F" w:rsidP="00380B1F">
                        <w:pPr>
                          <w:rPr>
                            <w:u w:val="single"/>
                          </w:rPr>
                        </w:pPr>
                        <w:r w:rsidRPr="00111A42">
                          <w:rPr>
                            <w:u w:val="single"/>
                          </w:rPr>
                          <w:t>copyid</w:t>
                        </w:r>
                      </w:p>
                    </w:txbxContent>
                  </v:textbox>
                </v:oval>
                <v:oval id="Oval 279" o:spid="_x0000_s1041" style="position:absolute;left:51435;top:3429;width:8001;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X0cQA&#10;AADcAAAADwAAAGRycy9kb3ducmV2LnhtbESPQWvCQBSE74X+h+UVvNVNTBWJriJKwR56aNT7I/tM&#10;gtm3Ifsa47/vFgo9DjPzDbPejq5VA/Wh8WwgnSagiEtvG64MnE/vr0tQQZAttp7JwIMCbDfPT2vM&#10;rb/zFw2FVCpCOORooBbpcq1DWZPDMPUdcfSuvncoUfaVtj3eI9y1epYkC+2w4bhQY0f7mspb8e0M&#10;HKpdsRh0JvPsejjK/Hb5/MhSYyYv424FSmiU//Bf+2gNZOkb/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Hl9HEAAAA3AAAAA8AAAAAAAAAAAAAAAAAmAIAAGRycy9k&#10;b3ducmV2LnhtbFBLBQYAAAAABAAEAPUAAACJAwAAAAA=&#10;">
                  <v:textbox>
                    <w:txbxContent>
                      <w:p w:rsidR="00380B1F" w:rsidRDefault="00380B1F" w:rsidP="00380B1F">
                        <w:r>
                          <w:t>name</w:t>
                        </w:r>
                      </w:p>
                    </w:txbxContent>
                  </v:textbox>
                </v:oval>
                <v:oval id="Oval 280" o:spid="_x0000_s1042" style="position:absolute;left:46863;top:8001;width:1257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ySsQA&#10;AADcAAAADwAAAGRycy9kb3ducmV2LnhtbESPwWrDMBBE74X+g9hCb7XsGIfiRgmhoZAeeqiT3hdr&#10;Y5tYK2NtHOfvo0Khx2Fm3jCrzex6NdEYOs8GsiQFRVx723Fj4Hj4eHkFFQTZYu+ZDNwowGb9+LDC&#10;0vorf9NUSaMihEOJBlqRodQ61C05DIkfiKN38qNDiXJstB3xGuGu14s0XWqHHceFFgd6b6k+Vxdn&#10;YNdsq+Wkcyny024vxfnn6zPPjHl+mrdvoIRm+Q//tffWQJ4V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MkrEAAAA3AAAAA8AAAAAAAAAAAAAAAAAmAIAAGRycy9k&#10;b3ducmV2LnhtbFBLBQYAAAAABAAEAPUAAACJAwAAAAA=&#10;">
                  <v:textbox>
                    <w:txbxContent>
                      <w:p w:rsidR="00380B1F" w:rsidRDefault="00380B1F" w:rsidP="00380B1F">
                        <w:r>
                          <w:t>last date out</w:t>
                        </w:r>
                      </w:p>
                    </w:txbxContent>
                  </v:textbox>
                </v:oval>
                <v:shapetype id="_x0000_t4" coordsize="21600,21600" o:spt="4" path="m10800,l,10800,10800,21600,21600,10800xe">
                  <v:stroke joinstyle="miter"/>
                  <v:path gradientshapeok="t" o:connecttype="rect" textboxrect="5400,5400,16200,16200"/>
                </v:shapetype>
                <v:shape id="AutoShape 281" o:spid="_x0000_s1043" type="#_x0000_t4" style="position:absolute;left:16002;top:11430;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i2sQA&#10;AADcAAAADwAAAGRycy9kb3ducmV2LnhtbESPUWvCMBSF3wf+h3AF32bqBJFqFBEE2Xyx2w+4a65N&#10;tbmpSdbWf28Ggz0ezjnf4ay3g21ERz7UjhXMphkI4tLpmisFX5+H1yWIEJE1No5JwYMCbDejlzXm&#10;2vV8pq6IlUgQDjkqMDG2uZShNGQxTF1LnLyL8xZjkr6S2mOf4LaRb1m2kBZrTgsGW9obKm/Fj1Vw&#10;/W5Nf1reL1lR+k6+n/zxfv5QajIedisQkYb4H/5rH7WC+WwBv2fSEZ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x4trEAAAA3AAAAA8AAAAAAAAAAAAAAAAAmAIAAGRycy9k&#10;b3ducmV2LnhtbFBLBQYAAAAABAAEAPUAAACJAwAAAAA=&#10;"/>
                <v:rect id="Rectangle 282" o:spid="_x0000_s1044" style="position:absolute;left:13716;top:18288;width:9144;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f2sUA&#10;AADcAAAADwAAAGRycy9kb3ducmV2LnhtbESPQWvCQBSE7wX/w/KE3upGBVujq4glxR5NcuntmX0m&#10;abNvQ3ZN0v76bqHgcZiZb5jtfjSN6KlztWUF81kEgriwuuZSQZ4lTy8gnEfW2FgmBd/kYL+bPGwx&#10;1nbgM/WpL0WAsItRQeV9G0vpiooMupltiYN3tZ1BH2RXSt3hEOCmkYsoWkmDNYeFCls6VlR8pTej&#10;4FIvcvw5Z2+RWSdL/z5mn7ePV6Uep+NhA8LT6O/h//ZJK1jOn+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x/axQAAANwAAAAPAAAAAAAAAAAAAAAAAJgCAABkcnMv&#10;ZG93bnJldi54bWxQSwUGAAAAAAQABAD1AAAAigMAAAAA&#10;">
                  <v:textbox>
                    <w:txbxContent>
                      <w:p w:rsidR="00380B1F" w:rsidRDefault="00380B1F" w:rsidP="00380B1F">
                        <w:r>
                          <w:t>Book-Store Branch</w:t>
                        </w:r>
                      </w:p>
                    </w:txbxContent>
                  </v:textbox>
                </v:rect>
                <v:rect id="Rectangle 283" o:spid="_x0000_s1045" style="position:absolute;left:14859;top:45726;width:68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LqMIA&#10;AADcAAAADwAAAGRycy9kb3ducmV2LnhtbERPPW+DMBDdI+U/WFepWzAQqWoITlQlStSOBJZuV3wB&#10;WnxG2Am0v74eKnV8et/5fja9uNPoOssKkigGQVxb3XGjoCpPq2cQziNr7C2Tgm9ysN8tFzlm2k5c&#10;0P3iGxFC2GWooPV+yKR0dUsGXWQH4sBd7WjQBzg2Uo84hXDTyzSOn6TBjkNDiwMdWqq/Ljej4KNL&#10;K/wpynNsNqe1f5vLz9v7UanHh/llC8LT7P/Ff+5XrWCdhLXhTDgC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IuowgAAANwAAAAPAAAAAAAAAAAAAAAAAJgCAABkcnMvZG93&#10;bnJldi54bWxQSwUGAAAAAAQABAD1AAAAhwMAAAAA&#10;">
                  <v:textbox>
                    <w:txbxContent>
                      <w:p w:rsidR="00380B1F" w:rsidRDefault="00380B1F" w:rsidP="00380B1F">
                        <w:r>
                          <w:t>Book</w:t>
                        </w:r>
                      </w:p>
                    </w:txbxContent>
                  </v:textbox>
                </v:rect>
                <v:rect id="Rectangle 284" o:spid="_x0000_s1046" style="position:absolute;left:11430;top:32004;width:13716;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380B1F" w:rsidRDefault="00380B1F" w:rsidP="00380B1F">
                        <w:r>
                          <w:t>Book-Category</w:t>
                        </w:r>
                      </w:p>
                    </w:txbxContent>
                  </v:textbox>
                </v:rect>
                <v:rect id="Rectangle 285" o:spid="_x0000_s1047" style="position:absolute;left:29718;top:19431;width:14859;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5NE8IA&#10;AADcAAAADwAAAGRycy9kb3ducmV2LnhtbERPPW/CMBDdkfofrKvUDZwGqYIUE6FWqdoRwsJ2jY8k&#10;EJ8j2wlpf309VGJ8et+bfDKdGMn51rKC50UCgriyuuVawbEs5isQPiBr7CyTgh/ykG8fZhvMtL3x&#10;nsZDqEUMYZ+hgiaEPpPSVw0Z9AvbE0fubJ3BEKGrpXZ4i+Gmk2mSvEiDLceGBnt6a6i6Hgaj4LtN&#10;j/i7Lz8Ssy6W4WsqL8PpXamnx2n3CiLQFO7if/enVrBM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k0TwgAAANwAAAAPAAAAAAAAAAAAAAAAAJgCAABkcnMvZG93&#10;bnJldi54bWxQSwUGAAAAAAQABAD1AAAAhwMAAAAA&#10;">
                  <v:textbox>
                    <w:txbxContent>
                      <w:p w:rsidR="00380B1F" w:rsidRDefault="00380B1F" w:rsidP="00380B1F">
                        <w:r>
                          <w:t>Customer</w:t>
                        </w:r>
                      </w:p>
                    </w:txbxContent>
                  </v:textbox>
                </v:rect>
                <v:line id="Line 286" o:spid="_x0000_s1048" style="position:absolute;visibility:visible;mso-wrap-style:square" from="18288,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SXxMYAAADcAAAADwAAAGRycy9kb3ducmV2LnhtbESPQWvCQBSE7wX/w/KE3upGhSDRVaQi&#10;aA+l2kI9PrPPJDb7Nuxuk/jv3YLQ4zAz3zCLVW9q0ZLzlWUF41ECgji3uuJCwdfn9mUGwgdkjbVl&#10;UnAjD6vl4GmBmbYdH6g9hkJECPsMFZQhNJmUPi/JoB/Zhjh6F+sMhihdIbXDLsJNLSdJkkqDFceF&#10;Eht6LSn/Of4aBe/Tj7Rd7992/fc+Peebw/l07ZxSz8N+PQcRqA//4Ud7pxVMJ2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l8TGAAAA3AAAAA8AAAAAAAAA&#10;AAAAAAAAoQIAAGRycy9kb3ducmV2LnhtbFBLBQYAAAAABAAEAPkAAACUAwAAAAA=&#10;"/>
                <v:line id="Line 287" o:spid="_x0000_s1049" style="position:absolute;visibility:visible;mso-wrap-style:square" from="18288,5708" to="18294,11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rect id="Rectangle 288" o:spid="_x0000_s1050" style="position:absolute;left:13716;top:2286;width:9144;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TZMUA&#10;AADcAAAADwAAAGRycy9kb3ducmV2LnhtbESPQWvCQBSE70L/w/IK3symCZQ2dZVSUewxJpfeXrPP&#10;JDb7NmRXE/313ULB4zAz3zDL9WQ6caHBtZYVPEUxCOLK6pZrBWWxXbyAcB5ZY2eZFFzJwXr1MFti&#10;pu3IOV0OvhYBwi5DBY33fSalqxoy6CLbEwfvaAeDPsihlnrAMcBNJ5M4fpYGWw4LDfb00VD1czgb&#10;Bd9tUuItL3axed2m/nMqTuevjVLzx+n9DYSnyd/D/+29VpAm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DNNkxQAAANwAAAAPAAAAAAAAAAAAAAAAAJgCAABkcnMv&#10;ZG93bnJldi54bWxQSwUGAAAAAAQABAD1AAAAigMAAAAA&#10;">
                  <v:textbox>
                    <w:txbxContent>
                      <w:p w:rsidR="00380B1F" w:rsidRDefault="00380B1F" w:rsidP="00380B1F">
                        <w:r>
                          <w:t>Employee</w:t>
                        </w:r>
                      </w:p>
                    </w:txbxContent>
                  </v:textbox>
                </v:rect>
                <v:line id="Line 289" o:spid="_x0000_s1051" style="position:absolute;visibility:visible;mso-wrap-style:square" from="18288,16002" to="18294,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shape id="AutoShape 290" o:spid="_x0000_s1052" type="#_x0000_t4" style="position:absolute;left:37719;top:8007;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MQA&#10;AADcAAAADwAAAGRycy9kb3ducmV2LnhtbESPUWvCMBSF3wf+h3AF32aqMpHOKCIIsvlitx9w11yb&#10;bs1NTbK2+/eLIPh4OOd8h7PeDrYRHflQO1Ywm2YgiEuna64UfH4cnlcgQkTW2DgmBX8UYLsZPa0x&#10;167nM3VFrESCcMhRgYmxzaUMpSGLYepa4uRdnLcYk/SV1B77BLeNnGfZUlqsOS0YbGlvqPwpfq2C&#10;76/W9KfV9ZIVpe/k28kfr+d3pSbjYfcKItIQH+F7+6gVLOYv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PthDEAAAA3AAAAA8AAAAAAAAAAAAAAAAAmAIAAGRycy9k&#10;b3ducmV2LnhtbFBLBQYAAAAABAAEAPUAAACJAwAAAAA=&#10;"/>
                <v:line id="Line 291" o:spid="_x0000_s1053" style="position:absolute;visibility:visible;mso-wrap-style:square" from="40005,5708" to="40011,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292" o:spid="_x0000_s1054" style="position:absolute;visibility:visible;mso-wrap-style:square" from="40005,12579" to="40011,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rect id="Rectangle 293" o:spid="_x0000_s1055" style="position:absolute;left:30861;top:2286;width:1028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BFcIA&#10;AADcAAAADwAAAGRycy9kb3ducmV2LnhtbERPPW/CMBDdkfofrKvUDZwGqYIUE6FWqdoRwsJ2jY8k&#10;EJ8j2wlpf309VGJ8et+bfDKdGMn51rKC50UCgriyuuVawbEs5isQPiBr7CyTgh/ykG8fZhvMtL3x&#10;nsZDqEUMYZ+hgiaEPpPSVw0Z9AvbE0fubJ3BEKGrpXZ4i+Gmk2mSvEiDLceGBnt6a6i6Hgaj4LtN&#10;j/i7Lz8Ssy6W4WsqL8PpXamnx2n3CiLQFO7if/enVrBM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EEVwgAAANwAAAAPAAAAAAAAAAAAAAAAAJgCAABkcnMvZG93&#10;bnJldi54bWxQSwUGAAAAAAQABAD1AAAAhwMAAAAA&#10;">
                  <v:textbox>
                    <w:txbxContent>
                      <w:p w:rsidR="00380B1F" w:rsidRDefault="00380B1F" w:rsidP="00380B1F">
                        <w:r>
                          <w:t>Book-Copy</w:t>
                        </w:r>
                      </w:p>
                    </w:txbxContent>
                  </v:textbox>
                </v:rect>
                <v:shape id="AutoShape 294" o:spid="_x0000_s1056" type="#_x0000_t4" style="position:absolute;left:16002;top:25133;width:4572;height:4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FcQA&#10;AADcAAAADwAAAGRycy9kb3ducmV2LnhtbESPUWvCMBSF3wf+h3AF32aqA9HOKEMYyPTF6g+4Ntem&#10;W3NTk6zt/v0iDPZ4OOd8h7PeDrYRHflQO1Ywm2YgiEuna64UXM7vz0sQISJrbByTgh8KsN2MntaY&#10;a9fziboiViJBOOSowMTY5lKG0pDFMHUtcfJuzluMSfpKao99gttGzrNsIS3WnBYMtrQzVH4V31bB&#10;57U1/XF5v2VF6Tv5cfT7++mg1GQ8vL2CiDTE//Bfe68VvMxX8Di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CvBXEAAAA3AAAAA8AAAAAAAAAAAAAAAAAmAIAAGRycy9k&#10;b3ducmV2LnhtbFBLBQYAAAAABAAEAPUAAACJAwAAAAA=&#10;"/>
                <v:line id="Line 295" o:spid="_x0000_s1057" style="position:absolute;visibility:visible;mso-wrap-style:square" from="18288,22853" to="18294,25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296" o:spid="_x0000_s1058" style="position:absolute;visibility:visible;mso-wrap-style:square" from="18288,29724" to="18294,3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shape id="AutoShape 297" o:spid="_x0000_s1059" type="#_x0000_t4" style="position:absolute;left:16002;top:38862;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4ucQA&#10;AADcAAAADwAAAGRycy9kb3ducmV2LnhtbESPUWvCMBSF3wf+h3AF32aqgkhnlCEIsvli3Q+4a65N&#10;t+amJrGt/94MBj4ezjnf4ay3g21ERz7UjhXMphkI4tLpmisFX+f96wpEiMgaG8ek4E4BtpvRyxpz&#10;7Xo+UVfESiQIhxwVmBjbXMpQGrIYpq4lTt7FeYsxSV9J7bFPcNvIeZYtpcWa04LBlnaGyt/iZhX8&#10;fLemP66ul6wofSc/jv5wPX0qNRkP728gIg3xGf5vH7SCxWIOf2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uLnEAAAA3AAAAA8AAAAAAAAAAAAAAAAAmAIAAGRycy9k&#10;b3ducmV2LnhtbFBLBQYAAAAABAAEAPUAAACJAwAAAAA=&#10;"/>
                <v:line id="Line 298" o:spid="_x0000_s1060" style="position:absolute;visibility:visible;mso-wrap-style:square" from="18288,36576" to="18294,3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69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OvXGAAAA3AAAAA8AAAAAAAAA&#10;AAAAAAAAoQIAAGRycy9kb3ducmV2LnhtbFBLBQYAAAAABAAEAPkAAACUAwAAAAA=&#10;"/>
                <v:line id="Line 299" o:spid="_x0000_s1061" style="position:absolute;visibility:visible;mso-wrap-style:square" from="18288,43434" to="18294,45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qigccAAADcAAAADwAAAGRycy9kb3ducmV2LnhtbESPQWvCQBSE74L/YXlCb7qxK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aqKBxwAAANwAAAAPAAAAAAAA&#10;AAAAAAAAAKECAABkcnMvZG93bnJldi54bWxQSwUGAAAAAAQABAD5AAAAlQMAAAAA&#10;"/>
                <v:shape id="AutoShape 300" o:spid="_x0000_s1062" type="#_x0000_t4" style="position:absolute;left:29718;top:8007;width:457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gzcQA&#10;AADcAAAADwAAAGRycy9kb3ducmV2LnhtbESPUWvCMBSF3wf+h3AF32bqZCKdUUQQxPlitx9w11yb&#10;bs1NTbK2+/eLIPh4OOd8h7PaDLYRHflQO1Ywm2YgiEuna64UfH7sn5cgQkTW2DgmBX8UYLMePa0w&#10;167nM3VFrESCcMhRgYmxzaUMpSGLYepa4uRdnLcYk/SV1B77BLeNfMmyhbRYc1ow2NLOUPlT/FoF&#10;31+t6U/L6yUrSt/J48kfrud3pSbjYfsGItIQH+F7+6AVzOevcDuTj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WIM3EAAAA3AAAAA8AAAAAAAAAAAAAAAAAmAIAAGRycy9k&#10;b3ducmV2LnhtbFBLBQYAAAAABAAEAPUAAACJAwAAAAA=&#10;"/>
                <v:line id="Line 301" o:spid="_x0000_s1063" style="position:absolute;visibility:visible;mso-wrap-style:square" from="32004,5708" to="32010,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SZb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M3g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0mW3GAAAA3AAAAA8AAAAAAAAA&#10;AAAAAAAAoQIAAGRycy9kb3ducmV2LnhtbFBLBQYAAAAABAAEAPkAAACUAwAAAAA=&#10;"/>
                <v:line id="Line 302" o:spid="_x0000_s1064" style="position:absolute;visibility:visible;mso-wrap-style:square" from="32004,12579" to="32010,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oval id="Oval 303" o:spid="_x0000_s1065" style="position:absolute;left:2286;top:16002;width:1028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tMAA&#10;AADcAAAADwAAAGRycy9kb3ducmV2LnhtbERPTWvCQBC9C/6HZYTedGMXpURXkYpgDz001vuQHZNg&#10;djZkx5j+++6h0OPjfW/3o2/VQH1sAltYLjJQxGVwDVcWvi+n+RuoKMgO28Bk4Yci7HfTyRZzF578&#10;RUMhlUohHHO0UIt0udaxrMljXISOOHG30HuUBPtKux6fKdy3+jXL1tpjw6mhxo7eayrvxcNbOFaH&#10;Yj1oIytzO55ldb9+fpiltS+z8bABJTTKv/jPfXYWjElr05l0BP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H/BtMAAAADcAAAADwAAAAAAAAAAAAAAAACYAgAAZHJzL2Rvd25y&#10;ZXYueG1sUEsFBgAAAAAEAAQA9QAAAIUDAAAAAA==&#10;">
                  <v:textbox>
                    <w:txbxContent>
                      <w:p w:rsidR="00380B1F" w:rsidRPr="00100A77" w:rsidRDefault="00380B1F" w:rsidP="00380B1F">
                        <w:pPr>
                          <w:rPr>
                            <w:u w:val="single"/>
                          </w:rPr>
                        </w:pPr>
                        <w:r w:rsidRPr="00100A77">
                          <w:rPr>
                            <w:u w:val="single"/>
                          </w:rPr>
                          <w:t>branchno</w:t>
                        </w:r>
                      </w:p>
                    </w:txbxContent>
                  </v:textbox>
                </v:oval>
                <v:oval id="Oval 304" o:spid="_x0000_s1066" style="position:absolute;top:22860;width:1028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kL8QA&#10;AADcAAAADwAAAGRycy9kb3ducmV2LnhtbESPQWvCQBSE74X+h+UJ3urGLoqNriIVwR56aLT3R/aZ&#10;BLNvQ/Y1pv++Wyj0OMzMN8xmN/pWDdTHJrCF+SwDRVwG13Bl4XI+Pq1ARUF22AYmC98UYbd9fNhg&#10;7sKdP2gopFIJwjFHC7VIl2sdy5o8xlnoiJN3Db1HSbKvtOvxnuC+1c9ZttQeG04LNXb0WlN5K768&#10;hUO1L5aDNrIw18NJFrfP9zczt3Y6GfdrUEKj/If/2idnwZgX+D2TjoD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zZC/EAAAA3AAAAA8AAAAAAAAAAAAAAAAAmAIAAGRycy9k&#10;b3ducmV2LnhtbFBLBQYAAAAABAAEAPUAAACJAwAAAAA=&#10;">
                  <v:textbox>
                    <w:txbxContent>
                      <w:p w:rsidR="00380B1F" w:rsidRDefault="00380B1F" w:rsidP="00380B1F">
                        <w:r>
                          <w:t>br-phone</w:t>
                        </w:r>
                      </w:p>
                    </w:txbxContent>
                  </v:textbox>
                </v:oval>
                <v:oval id="Oval 305" o:spid="_x0000_s1067" style="position:absolute;top:43434;width:10287;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z8EA&#10;AADcAAAADwAAAGRycy9kb3ducmV2LnhtbERPTWvCQBC9F/wPyxS81Y2mSkldRRTBHjyYtvchOybB&#10;7GzIjjH+e/cgeHy87+V6cI3qqQu1ZwPTSQKKuPC25tLA3+/+4wtUEGSLjWcycKcA69XobYmZ9Tc+&#10;UZ9LqWIIhwwNVCJtpnUoKnIYJr4ljtzZdw4lwq7UtsNbDHeNniXJQjusOTZU2NK2ouKSX52BXbnJ&#10;F71OZZ6edweZX/6PP+nUmPH7sPkGJTTIS/x0H6yB9DPOj2fiEd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Pvs/BAAAA3AAAAA8AAAAAAAAAAAAAAAAAmAIAAGRycy9kb3du&#10;cmV2LnhtbFBLBQYAAAAABAAEAPUAAACGAwAAAAA=&#10;">
                  <v:textbox>
                    <w:txbxContent>
                      <w:p w:rsidR="00380B1F" w:rsidRPr="006D41E1" w:rsidRDefault="00380B1F" w:rsidP="00380B1F">
                        <w:pPr>
                          <w:rPr>
                            <w:u w:val="single"/>
                          </w:rPr>
                        </w:pPr>
                        <w:r>
                          <w:rPr>
                            <w:u w:val="single"/>
                          </w:rPr>
                          <w:t>booki</w:t>
                        </w:r>
                        <w:r w:rsidRPr="006D41E1">
                          <w:rPr>
                            <w:u w:val="single"/>
                          </w:rPr>
                          <w:t>d</w:t>
                        </w:r>
                      </w:p>
                    </w:txbxContent>
                  </v:textbox>
                </v:oval>
                <v:oval id="_x0000_s1068" style="position:absolute;left:51435;top:17145;width:8001;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VMQA&#10;AADcAAAADwAAAGRycy9kb3ducmV2LnhtbESPQWvCQBSE74X+h+UVvNVNTBWJriJKwR56aNT7I/tM&#10;gtm3Ifsa47/vFgo9DjPzDbPejq5VA/Wh8WwgnSagiEtvG64MnE/vr0tQQZAttp7JwIMCbDfPT2vM&#10;rb/zFw2FVCpCOORooBbpcq1DWZPDMPUdcfSuvncoUfaVtj3eI9y1epYkC+2w4bhQY0f7mspb8e0M&#10;HKpdsRh0JvPsejjK/Hb5/MhSYyYv424FSmiU//Bf+2gNZG8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G1TEAAAA3AAAAA8AAAAAAAAAAAAAAAAAmAIAAGRycy9k&#10;b3ducmV2LnhtbFBLBQYAAAAABAAEAPUAAACJAwAAAAA=&#10;">
                  <v:textbox>
                    <w:txbxContent>
                      <w:p w:rsidR="00380B1F" w:rsidRPr="00305BA3" w:rsidRDefault="00380B1F" w:rsidP="00380B1F">
                        <w:pPr>
                          <w:rPr>
                            <w:u w:val="single"/>
                          </w:rPr>
                        </w:pPr>
                        <w:r w:rsidRPr="00305BA3">
                          <w:rPr>
                            <w:u w:val="single"/>
                          </w:rPr>
                          <w:t>custid</w:t>
                        </w:r>
                      </w:p>
                      <w:p w:rsidR="00380B1F" w:rsidRDefault="00380B1F" w:rsidP="00380B1F"/>
                    </w:txbxContent>
                  </v:textbox>
                </v:oval>
                <v:oval id="Oval 307" o:spid="_x0000_s1069" style="position:absolute;left:49149;top:24003;width:10287;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FI8QA&#10;AADcAAAADwAAAGRycy9kb3ducmV2LnhtbESPQWvCQBSE74X+h+UJvdWNRqVEV5FKwR48GO39kX0m&#10;wezbkH2N6b/vCoLHYWa+YVabwTWqpy7Ung1Mxgko4sLbmksD59PX+weoIMgWG89k4I8CbNavLyvM&#10;rL/xkfpcShUhHDI0UIm0mdahqMhhGPuWOHoX3zmUKLtS2w5vEe4aPU2ShXZYc1yosKXPiopr/usM&#10;7Mptvuh1KvP0stvL/Ppz+E4nxryNhu0SlNAgz/CjvbcG0tk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RhSPEAAAA3AAAAA8AAAAAAAAAAAAAAAAAmAIAAGRycy9k&#10;b3ducmV2LnhtbFBLBQYAAAAABAAEAPUAAACJAwAAAAA=&#10;">
                  <v:textbox>
                    <w:txbxContent>
                      <w:p w:rsidR="00380B1F" w:rsidRDefault="00380B1F" w:rsidP="00380B1F">
                        <w:r>
                          <w:t>address</w:t>
                        </w:r>
                      </w:p>
                    </w:txbxContent>
                  </v:textbox>
                </v:oval>
                <v:oval id="Oval 308" o:spid="_x0000_s1070" style="position:absolute;left:41148;top:27432;width:12623;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0guMQA&#10;AADcAAAADwAAAGRycy9kb3ducmV2LnhtbESPQWvCQBSE74X+h+UVeqsb3SoldRVRCnrooVHvj+wz&#10;CWbfhuxrTP+9Wyj0OMzMN8xyPfpWDdTHJrCF6SQDRVwG13Bl4XT8eHkDFQXZYRuYLPxQhPXq8WGJ&#10;uQs3/qKhkEolCMccLdQiXa51LGvyGCehI07eJfQeJcm+0q7HW4L7Vs+ybKE9NpwWauxoW1N5Lb69&#10;hV21KRaDNjI3l91e5tfz58FMrX1+GjfvoIRG+Q//tffOgnk1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ILjEAAAA3AAAAA8AAAAAAAAAAAAAAAAAmAIAAGRycy9k&#10;b3ducmV2LnhtbFBLBQYAAAAABAAEAPUAAACJAwAAAAA=&#10;">
                  <v:textbox>
                    <w:txbxContent>
                      <w:p w:rsidR="00380B1F" w:rsidRDefault="00380B1F" w:rsidP="00380B1F">
                        <w:r>
                          <w:t>last amt due</w:t>
                        </w:r>
                      </w:p>
                    </w:txbxContent>
                  </v:textbox>
                </v:oval>
                <v:line id="Line 309" o:spid="_x0000_s1071" style="position:absolute;visibility:visible;mso-wrap-style:square" from="11430,2286" to="13716,2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v:line id="Line 310" o:spid="_x0000_s1072" style="position:absolute;flip:y;visibility:visible;mso-wrap-style:square" from="6858,4730" to="13716,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T1GMcAAADcAAAADwAAAGRycy9kb3ducmV2LnhtbESPQWsCMRSE74X+h/AKXopm21rRrVGk&#10;IHjwUisr3p6b182ym5dtEnX775uC0OMwM98w82VvW3EhH2rHCp5GGQji0umaKwX7z/VwCiJEZI2t&#10;Y1LwQwGWi/u7OebaXfmDLrtYiQThkKMCE2OXSxlKQxbDyHXEyfty3mJM0ldSe7wmuG3lc5ZNpMWa&#10;04LBjt4Nlc3ubBXI6fbx269O46ZoDoeZKcqiO26VGjz0qzcQkfr4H761N1rBy/gV/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BPUYxwAAANwAAAAPAAAAAAAA&#10;AAAAAAAAAKECAABkcnMvZG93bnJldi54bWxQSwUGAAAAAAQABAD5AAAAlQMAAAAA&#10;"/>
                <v:line id="Line 311" o:spid="_x0000_s1073" style="position:absolute;flip:y;visibility:visible;mso-wrap-style:square" from="9144,6019" to="14859,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Zrb8YAAADcAAAADwAAAGRycy9kb3ducmV2LnhtbESPQWsCMRSE70L/Q3iFXkrNtorY1ShS&#10;KHjwopaV3p6b182ym5dtkur6741Q8DjMzDfMfNnbVpzIh9qxgtdhBoK4dLrmSsHX/vNlCiJEZI2t&#10;Y1JwoQDLxcNgjrl2Z97SaRcrkSAcclRgYuxyKUNpyGIYuo44eT/OW4xJ+kpqj+cEt618y7KJtFhz&#10;WjDY0Yehstn9WQVyunn+9avjuCmaw+HdFGXRfW+UenrsVzMQkfp4D/+311rBaDyB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Wa2/GAAAA3AAAAA8AAAAAAAAA&#10;AAAAAAAAoQIAAGRycy9kb3ducmV2LnhtbFBLBQYAAAAABAAEAPkAAACUAwAAAAA=&#10;"/>
                <v:shapetype id="_x0000_t202" coordsize="21600,21600" o:spt="202" path="m,l,21600r21600,l21600,xe">
                  <v:stroke joinstyle="miter"/>
                  <v:path gradientshapeok="t" o:connecttype="rect"/>
                </v:shapetype>
                <v:shape id="Text Box 312" o:spid="_x0000_s1074" type="#_x0000_t202" style="position:absolute;left:19431;top:6858;width:2286;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rsidR="00380B1F" w:rsidRDefault="00380B1F" w:rsidP="00380B1F">
                        <w:r>
                          <w:t>N</w:t>
                        </w:r>
                      </w:p>
                    </w:txbxContent>
                  </v:textbox>
                </v:shape>
                <v:shape id="Text Box 313" o:spid="_x0000_s1075" type="#_x0000_t202" style="position:absolute;left:19431;top:14859;width:2286;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UNsEA&#10;AADcAAAADwAAAGRycy9kb3ducmV2LnhtbERPyW7CMBC9V+IfrEHiUhEHmrIEDCpIVFyhfMAQTxYR&#10;j6PYJcnf1wekHp/evt33phZPal1lWcEsikEQZ1ZXXCi4/ZymKxDOI2usLZOCgRzsd6O3Labadnyh&#10;59UXIoSwS1FB6X2TSumykgy6yDbEgctta9AH2BZSt9iFcFPLeRwvpMGKQ0OJDR1Lyh7XX6MgP3fv&#10;n+vu/u1vy0uyOGC1vNtBqcm4/9qA8NT7f/HLfdYKPpKwNp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ElDbBAAAA3AAAAA8AAAAAAAAAAAAAAAAAmAIAAGRycy9kb3du&#10;cmV2LnhtbFBLBQYAAAAABAAEAPUAAACGAwAAAAA=&#10;" stroked="f">
                  <v:textbox>
                    <w:txbxContent>
                      <w:p w:rsidR="00380B1F" w:rsidRDefault="00380B1F" w:rsidP="00380B1F">
                        <w:r>
                          <w:t>1</w:t>
                        </w:r>
                      </w:p>
                    </w:txbxContent>
                  </v:textbox>
                </v:shape>
                <v:shape id="Text Box 314" o:spid="_x0000_s1076" type="#_x0000_t202" style="position:absolute;left:20574;top:24003;width:2286;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380B1F" w:rsidRDefault="00380B1F" w:rsidP="00380B1F">
                        <w:r>
                          <w:t>M</w:t>
                        </w:r>
                      </w:p>
                    </w:txbxContent>
                  </v:textbox>
                </v:shape>
                <v:shape id="Text Box 315" o:spid="_x0000_s1077" type="#_x0000_t202" style="position:absolute;left:20574;top:28575;width:2286;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sO7b8A&#10;AADcAAAADwAAAGRycy9kb3ducmV2LnhtbERPy4rCMBTdC/5DuIIbGVPfWk2LCiNudfyAa3Nti81N&#10;aaKtfz9ZDMzycN67tDOVeFPjSssKJuMIBHFmdcm5gtvP99cahPPIGivLpOBDDtKk39thrG3LF3pf&#10;fS5CCLsYFRTe17GULivIoBvbmjhwD9sY9AE2udQNtiHcVHIaRUtpsOTQUGBNx4Ky5/VlFDzO7Wix&#10;ae8nf1td5ssDlqu7/Sg1HHT7LQhPnf8X/7nPWsFsEe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6w7tvwAAANwAAAAPAAAAAAAAAAAAAAAAAJgCAABkcnMvZG93bnJl&#10;di54bWxQSwUGAAAAAAQABAD1AAAAhAMAAAAA&#10;" stroked="f">
                  <v:textbox>
                    <w:txbxContent>
                      <w:p w:rsidR="00380B1F" w:rsidRDefault="00380B1F" w:rsidP="00380B1F">
                        <w:r>
                          <w:t>N</w:t>
                        </w:r>
                      </w:p>
                    </w:txbxContent>
                  </v:textbox>
                </v:shape>
                <v:shape id="Text Box 316" o:spid="_x0000_s1078" type="#_x0000_t202" style="position:absolute;left:20574;top:37725;width:2286;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erdsMA&#10;AADcAAAADwAAAGRycy9kb3ducmV2LnhtbESP0YrCMBRE3xf8h3AFXxZN1dVqNYoKu/iq2w+4Nte2&#10;2NyUJtr69xtB2MdhZs4w621nKvGgxpWWFYxHEQjizOqScwXp7/dwAcJ5ZI2VZVLwJAfbTe9jjYm2&#10;LZ/ocfa5CBB2CSoovK8TKV1WkEE3sjVx8K62MeiDbHKpG2wD3FRyEkVzabDksFBgTYeCstv5bhRc&#10;j+3nbNlefnwan77meyzji30qNeh3uxUIT53/D7/bR61gOhvD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erdsMAAADcAAAADwAAAAAAAAAAAAAAAACYAgAAZHJzL2Rv&#10;d25yZXYueG1sUEsFBgAAAAAEAAQA9QAAAIgDAAAAAA==&#10;" stroked="f">
                  <v:textbox>
                    <w:txbxContent>
                      <w:p w:rsidR="00380B1F" w:rsidRDefault="00380B1F" w:rsidP="00380B1F">
                        <w:r>
                          <w:t>1</w:t>
                        </w:r>
                      </w:p>
                    </w:txbxContent>
                  </v:textbox>
                </v:shape>
                <v:shape id="Text Box 317" o:spid="_x0000_s1079" type="#_x0000_t202" style="position:absolute;left:20574;top:42291;width:2286;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1AcMA&#10;AADcAAAADwAAAGRycy9kb3ducmV2LnhtbESP0YrCMBRE3wX/IdyFfRFNddW6XaO4C4qvaj/g2lzb&#10;ss1NaaKtf28EwcdhZs4wy3VnKnGjxpWWFYxHEQjizOqScwXpaTtcgHAeWWNlmRTcycF61e8tMdG2&#10;5QPdjj4XAcIuQQWF93UipcsKMuhGtiYO3sU2Bn2QTS51g22Am0pOomguDZYcFgqs6a+g7P94NQou&#10;+3Yw+27PO5/Gh+n8F8v4bO9KfX50mx8Qnjr/Dr/ae63gazaB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U1AcMAAADcAAAADwAAAAAAAAAAAAAAAACYAgAAZHJzL2Rv&#10;d25yZXYueG1sUEsFBgAAAAAEAAQA9QAAAIgDAAAAAA==&#10;" stroked="f">
                  <v:textbox>
                    <w:txbxContent>
                      <w:p w:rsidR="00380B1F" w:rsidRDefault="00380B1F" w:rsidP="00380B1F">
                        <w:r>
                          <w:t>N</w:t>
                        </w:r>
                      </w:p>
                    </w:txbxContent>
                  </v:textbox>
                </v:shape>
                <v:shape id="Text Box 318" o:spid="_x0000_s1080" type="#_x0000_t202" style="position:absolute;left:28575;top:5708;width:2286;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Qm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vP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5kJrEAAAA3AAAAA8AAAAAAAAAAAAAAAAAmAIAAGRycy9k&#10;b3ducmV2LnhtbFBLBQYAAAAABAAEAPUAAACJAwAAAAA=&#10;" stroked="f">
                  <v:textbox>
                    <w:txbxContent>
                      <w:p w:rsidR="00380B1F" w:rsidRDefault="00380B1F" w:rsidP="00380B1F">
                        <w:r>
                          <w:t>1</w:t>
                        </w:r>
                      </w:p>
                    </w:txbxContent>
                  </v:textbox>
                </v:shape>
                <v:shape id="Text Box 319" o:spid="_x0000_s1081" type="#_x0000_t202" style="position:absolute;left:28575;top:11430;width:228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I7sUA&#10;AADcAAAADwAAAGRycy9kb3ducmV2LnhtbESP3WrCQBSE7wXfYTmF3kjd2GrSpq5SBYu3pnmAY/aY&#10;hGbPhuw2P2/fFQq9HGbmG2a7H00jeupcbVnBahmBIC6srrlUkH+dnl5BOI+ssbFMCiZysN/NZ1tM&#10;tR34Qn3mSxEg7FJUUHnfplK6oiKDbmlb4uDdbGfQB9mVUnc4BLhp5HMUxdJgzWGhwpaOFRXf2Y9R&#10;cDsPi83bcP30eXJZxwesk6udlHp8GD/eQXga/X/4r33WCl42a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AjuxQAAANwAAAAPAAAAAAAAAAAAAAAAAJgCAABkcnMv&#10;ZG93bnJldi54bWxQSwUGAAAAAAQABAD1AAAAigMAAAAA&#10;" stroked="f">
                  <v:textbox>
                    <w:txbxContent>
                      <w:p w:rsidR="00380B1F" w:rsidRDefault="00380B1F" w:rsidP="00380B1F">
                        <w:r>
                          <w:t>1</w:t>
                        </w:r>
                      </w:p>
                    </w:txbxContent>
                  </v:textbox>
                </v:shape>
                <v:shape id="Text Box 320" o:spid="_x0000_s1082" type="#_x0000_t202" style="position:absolute;left:36576;top:6858;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tdcUA&#10;AADcAAAADwAAAGRycy9kb3ducmV2LnhtbESPzWrDMBCE74G+g9hCL6GRm9b5caOYtNDiq908wMba&#10;2KbWyliq7bx9FQjkOMzMN8wunUwrBupdY1nByyICQVxa3XCl4Pjz9bwB4TyyxtYyKbiQg3T/MNth&#10;ou3IOQ2Fr0SAsEtQQe19l0jpypoMuoXtiIN3tr1BH2RfSd3jGOCmlcsoWkmDDYeFGjv6rKn8Lf6M&#10;gnM2zuPtePr2x3X+tvrAZn2yF6WeHqfDOwhPk7+Hb+1MK3iNY7ieCUdA7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K11xQAAANwAAAAPAAAAAAAAAAAAAAAAAJgCAABkcnMv&#10;ZG93bnJldi54bWxQSwUGAAAAAAQABAD1AAAAigMAAAAA&#10;" stroked="f">
                  <v:textbox>
                    <w:txbxContent>
                      <w:p w:rsidR="00380B1F" w:rsidRDefault="00380B1F" w:rsidP="00380B1F">
                        <w:r>
                          <w:t>M</w:t>
                        </w:r>
                      </w:p>
                    </w:txbxContent>
                  </v:textbox>
                </v:shape>
                <v:shape id="Text Box 321" o:spid="_x0000_s1083" type="#_x0000_t202" style="position:absolute;left:36576;top:11430;width:2286;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zAsUA&#10;AADcAAAADwAAAGRycy9kb3ducmV2LnhtbESP3WrCQBSE74W+w3IKvZG6aWtiG92EtqB4q/UBjtlj&#10;EsyeDdltft7eLRS8HGbmG2aTj6YRPXWutqzgZRGBIC6srrlUcPrZPr+DcB5ZY2OZFEzkIM8eZhtM&#10;tR34QP3RlyJA2KWooPK+TaV0RUUG3cK2xMG72M6gD7Irpe5wCHDTyNcoSqTBmsNChS19V1Rcj79G&#10;wWU/zOOP4bzzp9VhmXxhvTrbSamnx/FzDcLT6O/h//Ze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jMCxQAAANwAAAAPAAAAAAAAAAAAAAAAAJgCAABkcnMv&#10;ZG93bnJldi54bWxQSwUGAAAAAAQABAD1AAAAigMAAAAA&#10;" stroked="f">
                  <v:textbox>
                    <w:txbxContent>
                      <w:p w:rsidR="00380B1F" w:rsidRDefault="00380B1F" w:rsidP="00380B1F">
                        <w:r>
                          <w:t>N</w:t>
                        </w:r>
                      </w:p>
                    </w:txbxContent>
                  </v:textbox>
                </v:shape>
                <v:shape id="Text Box 322" o:spid="_x0000_s1084" type="#_x0000_t202" style="position:absolute;left:8001;top:12573;width:685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WmcUA&#10;AADcAAAADwAAAGRycy9kb3ducmV2LnhtbESP3WrCQBSE74W+w3IKvZG6aWuMpm5CW1C81foAx+wx&#10;Cc2eDdltft7eLRS8HGbmG2abj6YRPXWutqzgZRGBIC6srrlUcP7ePa9BOI+ssbFMCiZykGcPsy2m&#10;2g58pP7kSxEg7FJUUHnfplK6oiKDbmFb4uBdbWfQB9mVUnc4BLhp5GsUraTBmsNChS19VVT8nH6N&#10;guthmMeb4bL35+S4XH1inVzspNTT4/jxDsLT6O/h//ZB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aZxQAAANwAAAAPAAAAAAAAAAAAAAAAAJgCAABkcnMv&#10;ZG93bnJldi54bWxQSwUGAAAAAAQABAD1AAAAigMAAAAA&#10;" stroked="f">
                  <v:textbox>
                    <w:txbxContent>
                      <w:p w:rsidR="00380B1F" w:rsidRPr="0084649A" w:rsidRDefault="00380B1F" w:rsidP="00380B1F">
                        <w:pPr>
                          <w:rPr>
                            <w:szCs w:val="20"/>
                          </w:rPr>
                        </w:pPr>
                        <w:r w:rsidRPr="0084649A">
                          <w:rPr>
                            <w:szCs w:val="20"/>
                          </w:rPr>
                          <w:t>works in</w:t>
                        </w:r>
                      </w:p>
                    </w:txbxContent>
                  </v:textbox>
                </v:shape>
                <v:shape id="Text Box 323" o:spid="_x0000_s1085" type="#_x0000_t202" style="position:absolute;left:20574;top:26289;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0C678A&#10;AADcAAAADwAAAGRycy9kb3ducmV2LnhtbERPy4rCMBTdC/5DuIIbGVPfWk2LCiNudfyAa3Nti81N&#10;aaKtfz9ZDMzycN67tDOVeFPjSssKJuMIBHFmdcm5gtvP99cahPPIGivLpOBDDtKk39thrG3LF3pf&#10;fS5CCLsYFRTe17GULivIoBvbmjhwD9sY9AE2udQNtiHcVHIaRUtpsOTQUGBNx4Ky5/VlFDzO7Wix&#10;ae8nf1td5ssDlqu7/Sg1HHT7LQhPnf8X/7nPWsFsEdaG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QLrvwAAANwAAAAPAAAAAAAAAAAAAAAAAJgCAABkcnMvZG93bnJl&#10;di54bWxQSwUGAAAAAAQABAD1AAAAhAMAAAAA&#10;" stroked="f">
                  <v:textbox>
                    <w:txbxContent>
                      <w:p w:rsidR="00380B1F" w:rsidRPr="0084649A" w:rsidRDefault="00380B1F" w:rsidP="00380B1F">
                        <w:pPr>
                          <w:rPr>
                            <w:szCs w:val="20"/>
                          </w:rPr>
                        </w:pPr>
                        <w:r w:rsidRPr="0084649A">
                          <w:rPr>
                            <w:szCs w:val="20"/>
                          </w:rPr>
                          <w:t>carries</w:t>
                        </w:r>
                      </w:p>
                    </w:txbxContent>
                  </v:textbox>
                </v:shape>
                <v:shape id="Text Box 324" o:spid="_x0000_s1086" type="#_x0000_t202" style="position:absolute;left:20574;top:40005;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ncMMA&#10;AADcAAAADwAAAGRycy9kb3ducmV2LnhtbESP0YrCMBRE3xf8h3AFXxZNdVerXaPogouvaj/g2lzb&#10;ss1NaaKtf28EwcdhZs4wy3VnKnGjxpWWFYxHEQjizOqScwXpaTecg3AeWWNlmRTcycF61ftYYqJt&#10;ywe6HX0uAoRdggoK7+tESpcVZNCNbE0cvIttDPogm1zqBtsAN5WcRNFMGiw5LBRY029B2f/xahRc&#10;9u3ndNGe/3waH75nWyzjs70rNeh3mx8Qnjr/Dr/ae63ga7qA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ncMMAAADcAAAADwAAAAAAAAAAAAAAAACYAgAAZHJzL2Rv&#10;d25yZXYueG1sUEsFBgAAAAAEAAQA9QAAAIgDAAAAAA==&#10;" stroked="f">
                  <v:textbox>
                    <w:txbxContent>
                      <w:p w:rsidR="00380B1F" w:rsidRPr="0084649A" w:rsidRDefault="00380B1F" w:rsidP="00380B1F">
                        <w:pPr>
                          <w:rPr>
                            <w:szCs w:val="20"/>
                          </w:rPr>
                        </w:pPr>
                        <w:r w:rsidRPr="0084649A">
                          <w:rPr>
                            <w:szCs w:val="20"/>
                          </w:rPr>
                          <w:t>includes</w:t>
                        </w:r>
                      </w:p>
                    </w:txbxContent>
                  </v:textbox>
                </v:shape>
                <v:shape id="Text Box 325" o:spid="_x0000_s1087" type="#_x0000_t202" style="position:absolute;left:22860;top:6858;width:742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380B1F" w:rsidRPr="0084649A" w:rsidRDefault="00380B1F" w:rsidP="00380B1F">
                        <w:pPr>
                          <w:rPr>
                            <w:szCs w:val="20"/>
                          </w:rPr>
                        </w:pPr>
                        <w:r w:rsidRPr="0084649A">
                          <w:rPr>
                            <w:szCs w:val="20"/>
                          </w:rPr>
                          <w:t>Currently issued to</w:t>
                        </w:r>
                      </w:p>
                    </w:txbxContent>
                  </v:textbox>
                </v:shape>
                <v:shape id="Text Box 326" o:spid="_x0000_s1088" type="#_x0000_t202" style="position:absolute;left:41148;top:12573;width:805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380B1F" w:rsidRPr="0084649A" w:rsidRDefault="00380B1F" w:rsidP="00380B1F">
                        <w:pPr>
                          <w:rPr>
                            <w:szCs w:val="20"/>
                          </w:rPr>
                        </w:pPr>
                        <w:r w:rsidRPr="0084649A">
                          <w:rPr>
                            <w:szCs w:val="20"/>
                          </w:rPr>
                          <w:t>Formerly issued to</w:t>
                        </w:r>
                      </w:p>
                    </w:txbxContent>
                  </v:textbox>
                </v:shape>
                <v:line id="Line 327" o:spid="_x0000_s1089" style="position:absolute;flip:y;visibility:visible;mso-wrap-style:square" from="3429,48006" to="14859,49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xDMYAAADcAAAADwAAAGRycy9kb3ducmV2LnhtbESPQWsCMRSE74X+h/AKvUjNVkXsahQp&#10;FDx4qZaV3p6b182ym5dtEnX9940g9DjMzDfMYtXbVpzJh9qxgtdhBoK4dLrmSsHX/uNlBiJEZI2t&#10;Y1JwpQCr5ePDAnPtLvxJ512sRIJwyFGBibHLpQylIYth6Dri5P04bzEm6SupPV4S3LZylGVTabHm&#10;tGCwo3dDZbM7WQVyth38+vVx0hTN4fBmirLovrdKPT/16zmISH38D9/bG61gPB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YMQzGAAAA3AAAAA8AAAAAAAAA&#10;AAAAAAAAoQIAAGRycy9kb3ducmV2LnhtbFBLBQYAAAAABAAEAPkAAACUAwAAAAA=&#10;"/>
                <v:line id="Line 328" o:spid="_x0000_s1090" style="position:absolute;visibility:visible;mso-wrap-style:square" from="8001,33147" to="11430,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329" o:spid="_x0000_s1091" style="position:absolute;flip:y;visibility:visible;mso-wrap-style:square" from="5715,35045" to="11430,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0M48YAAADcAAAADwAAAGRycy9kb3ducmV2LnhtbESPQWsCMRSE70L/Q3iFXkrNtorY1ShS&#10;KHjwopaV3p6b182ym5dtkur6741Q8DjMzDfMfNnbVpzIh9qxgtdhBoK4dLrmSsHX/vNlCiJEZI2t&#10;Y1JwoQDLxcNgjrl2Z97SaRcrkSAcclRgYuxyKUNpyGIYuo44eT/OW4xJ+kpqj+cEt618y7KJtFhz&#10;WjDY0Yehstn9WQVyunn+9avjuCmaw+HdFGXRfW+UenrsVzMQkfp4D/+311rBaDK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9DOPGAAAA3AAAAA8AAAAAAAAA&#10;AAAAAAAAoQIAAGRycy9kb3ducmV2LnhtbFBLBQYAAAAABAAEAPkAAACUAwAAAAA=&#10;"/>
                <v:line id="Line 330" o:spid="_x0000_s1092" style="position:absolute;flip:y;visibility:visible;mso-wrap-style:square" from="41148,1263" to="4686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GpeMcAAADcAAAADwAAAGRycy9kb3ducmV2LnhtbESPQWsCMRSE70L/Q3iFXqRmW63YrVGk&#10;IHjwUltWvD03r5tlNy/bJOr23zcFweMwM98w82VvW3EmH2rHCp5GGQji0umaKwVfn+vHGYgQkTW2&#10;jknBLwVYLu4Gc8y1u/AHnXexEgnCIUcFJsYulzKUhiyGkeuIk/ftvMWYpK+k9nhJcNvK5yybSos1&#10;pwWDHb0bKpvdySqQs+3wx6+Ok6Zo9vtXU5RFd9gq9XDfr95AROrjLXxtb7SC8fQF/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sal4xwAAANwAAAAPAAAAAAAA&#10;AAAAAAAAAKECAABkcnMvZG93bnJldi54bWxQSwUGAAAAAAQABAD5AAAAlQMAAAAA&#10;"/>
                <v:line id="Line 331" o:spid="_x0000_s1093" style="position:absolute;visibility:visible;mso-wrap-style:square" from="41148,4572" to="5143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e2cMYAAADcAAAADwAAAGRycy9kb3ducmV2LnhtbESPQWsCMRSE74L/ITyhN81aIZTVKKIU&#10;tIdSbaEen5vX3a2blyVJd7f/vikUehxm5htmtRlsIzryoXasYT7LQBAXztRcanh7fZw+gAgR2WDj&#10;mDR8U4DNejxaYW5czyfqzrEUCcIhRw1VjG0uZSgqshhmriVO3ofzFmOSvpTGY5/gtpH3WaakxZrT&#10;QoUt7Soqbucvq+F58a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HtnDGAAAA3AAAAA8AAAAAAAAA&#10;AAAAAAAAoQIAAGRycy9kb3ducmV2LnhtbFBLBQYAAAAABAAEAPkAAACUAwAAAAA=&#10;"/>
                <v:line id="Line 332" o:spid="_x0000_s1094" style="position:absolute;visibility:visible;mso-wrap-style:square" from="41148,4572" to="51435,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sT68cAAADcAAAADwAAAGRycy9kb3ducmV2LnhtbESPT2vCQBTE74LfYXlCb7qxQiq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CxPrxwAAANwAAAAPAAAAAAAA&#10;AAAAAAAAAKECAABkcnMvZG93bnJldi54bWxQSwUGAAAAAAQABAD5AAAAlQMAAAAA&#10;"/>
                <v:line id="Line 333" o:spid="_x0000_s1095" style="position:absolute;flip:y;visibility:visible;mso-wrap-style:square" from="44577,18732" to="51435,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AG5sQAAADcAAAADwAAAGRycy9kb3ducmV2LnhtbERPy2oCMRTdC/5DuEI3RTPaInZqFCkI&#10;XbjxwUh3t5PrZJjJzTRJdfr3zUJweTjv5bq3rbiSD7VjBdNJBoK4dLrmSsHpuB0vQISIrLF1TAr+&#10;KMB6NRwsMdfuxnu6HmIlUgiHHBWYGLtcylAashgmriNO3MV5izFBX0nt8ZbCbStnWTaXFmtODQY7&#10;+jBUNodfq0Auds8/fvP92hTN+fxmirLovnZKPY36zTuISH18iO/uT63gZZ7Wpj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AbmxAAAANwAAAAPAAAAAAAAAAAA&#10;AAAAAKECAABkcnMvZG93bnJldi54bWxQSwUGAAAAAAQABAD5AAAAkgMAAAAA&#10;"/>
                <v:line id="Line 334" o:spid="_x0000_s1096" style="position:absolute;visibility:visible;mso-wrap-style:square" from="44577,21710" to="56007,21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line id="Line 335" o:spid="_x0000_s1097" style="position:absolute;visibility:visible;mso-wrap-style:square" from="4572,20574" to="13716,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v:line id="Line 336" o:spid="_x0000_s1098" style="position:absolute;flip:y;visibility:visible;mso-wrap-style:square" from="10287,23082" to="13716,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M5pscAAADcAAAADwAAAGRycy9kb3ducmV2LnhtbESPQWsCMRSE74X+h/AKvYhmbaXq1ihS&#10;EHrwUisr3p6b182ym5dtEnX775uC0OMwM98wi1VvW3EhH2rHCsajDARx6XTNlYL952Y4AxEissbW&#10;MSn4oQCr5f3dAnPtrvxBl12sRIJwyFGBibHLpQylIYth5Dri5H05bzEm6SupPV4T3LbyKctepMWa&#10;04LBjt4Mlc3ubBXI2Xbw7denSVM0h8PcFGXRHbdKPT7061cQkfr4H76137WC5+k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UzmmxwAAANwAAAAPAAAAAAAA&#10;AAAAAAAAAKECAABkcnMvZG93bnJldi54bWxQSwUGAAAAAAQABAD5AAAAlQMAAAAA&#10;"/>
                <w10:anchorlock/>
              </v:group>
            </w:pict>
          </mc:Fallback>
        </mc:AlternateContent>
      </w:r>
    </w:p>
    <w:p w:rsidR="00380B1F" w:rsidRPr="00351404" w:rsidRDefault="00380B1F" w:rsidP="00380B1F">
      <w:pPr>
        <w:rPr>
          <w:rFonts w:cs="Arial"/>
          <w:szCs w:val="20"/>
        </w:rPr>
      </w:pPr>
      <w:r>
        <w:rPr>
          <w:rFonts w:cs="Arial"/>
          <w:noProof/>
          <w:szCs w:val="20"/>
        </w:rPr>
        <mc:AlternateContent>
          <mc:Choice Requires="wps">
            <w:drawing>
              <wp:anchor distT="0" distB="0" distL="114300" distR="114300" simplePos="0" relativeHeight="251660288" behindDoc="0" locked="0" layoutInCell="1" allowOverlap="1" wp14:anchorId="3C60FC40" wp14:editId="6FB9F85E">
                <wp:simplePos x="0" y="0"/>
                <wp:positionH relativeFrom="column">
                  <wp:posOffset>-114300</wp:posOffset>
                </wp:positionH>
                <wp:positionV relativeFrom="paragraph">
                  <wp:posOffset>69215</wp:posOffset>
                </wp:positionV>
                <wp:extent cx="1371600" cy="342265"/>
                <wp:effectExtent l="9525" t="12065" r="9525" b="7620"/>
                <wp:wrapNone/>
                <wp:docPr id="306" name="Oval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265"/>
                        </a:xfrm>
                        <a:prstGeom prst="ellipse">
                          <a:avLst/>
                        </a:prstGeom>
                        <a:solidFill>
                          <a:srgbClr val="FFFFFF"/>
                        </a:solidFill>
                        <a:ln w="9525">
                          <a:solidFill>
                            <a:srgbClr val="000000"/>
                          </a:solidFill>
                          <a:round/>
                          <a:headEnd/>
                          <a:tailEnd/>
                        </a:ln>
                      </wps:spPr>
                      <wps:txbx>
                        <w:txbxContent>
                          <w:p w:rsidR="00380B1F" w:rsidRDefault="00380B1F" w:rsidP="00380B1F">
                            <w:r>
                              <w:t>bookauthor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6" o:spid="_x0000_s1099" style="position:absolute;margin-left:-9pt;margin-top:5.45pt;width:108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">
                <v:textbox>
                  <w:txbxContent>
                    <w:p w:rsidR="00380B1F" w:rsidRDefault="00380B1F" w:rsidP="00380B1F">
                      <w:r>
                        <w:t>bookauthor</w:t>
                      </w:r>
                    </w:p>
                  </w:txbxContent>
                </v:textbox>
              </v:oval>
            </w:pict>
          </mc:Fallback>
        </mc:AlternateContent>
      </w:r>
    </w:p>
    <w:p w:rsidR="004651DE" w:rsidRDefault="004651DE" w:rsidP="00A2727F"/>
    <w:p w:rsidR="00380B1F" w:rsidRPr="00A2727F" w:rsidRDefault="00380B1F" w:rsidP="00A2727F"/>
    <w:p w:rsidR="004651DE" w:rsidRPr="00A2727F" w:rsidRDefault="004651DE" w:rsidP="00A2727F"/>
    <w:p w:rsidR="000D2CCD" w:rsidRPr="00A2727F" w:rsidRDefault="00A5252A" w:rsidP="00BC4786">
      <w:pPr>
        <w:spacing w:before="120"/>
        <w:ind w:left="720"/>
      </w:pPr>
      <w:r>
        <w:rPr>
          <w:rStyle w:val="StyleNormalBold"/>
        </w:rPr>
        <w:br w:type="page"/>
      </w:r>
    </w:p>
    <w:p w:rsidR="00E91890" w:rsidRPr="00A2727F" w:rsidRDefault="00E91890" w:rsidP="00A2727F">
      <w:pPr>
        <w:sectPr w:rsidR="00E91890" w:rsidRPr="00A2727F" w:rsidSect="004611D6">
          <w:headerReference w:type="even" r:id="rId14"/>
          <w:pgSz w:w="12240" w:h="15840"/>
          <w:pgMar w:top="1440" w:right="1800" w:bottom="1440" w:left="1800" w:header="720" w:footer="720" w:gutter="0"/>
          <w:cols w:space="720"/>
          <w:docGrid w:linePitch="360"/>
        </w:sectPr>
      </w:pPr>
    </w:p>
    <w:p w:rsidR="00BC4786" w:rsidRPr="00647C44" w:rsidRDefault="00BC4786" w:rsidP="00AF7F08">
      <w:pPr>
        <w:pStyle w:val="ListParagraph"/>
        <w:numPr>
          <w:ilvl w:val="0"/>
          <w:numId w:val="9"/>
        </w:numPr>
        <w:rPr>
          <w:rFonts w:eastAsia="Arial Unicode MS" w:cs="Helvetica"/>
          <w:b/>
          <w:color w:val="ED771A"/>
          <w:kern w:val="36"/>
          <w:sz w:val="24"/>
          <w:szCs w:val="28"/>
        </w:rPr>
      </w:pPr>
      <w:r w:rsidRPr="00647C44">
        <w:rPr>
          <w:rFonts w:eastAsia="Arial Unicode MS" w:cs="Helvetica"/>
          <w:b/>
          <w:color w:val="ED771A"/>
          <w:kern w:val="36"/>
          <w:sz w:val="24"/>
          <w:szCs w:val="28"/>
        </w:rPr>
        <w:lastRenderedPageBreak/>
        <w:t>Normalization</w:t>
      </w:r>
    </w:p>
    <w:p w:rsidR="00DD2C4C" w:rsidRPr="00A2727F" w:rsidRDefault="00DD2C4C" w:rsidP="00A2727F"/>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BC4786" w:rsidRPr="0095388B" w:rsidTr="002508C8">
        <w:tc>
          <w:tcPr>
            <w:tcW w:w="821" w:type="dxa"/>
            <w:shd w:val="clear" w:color="auto" w:fill="CCCCCC"/>
            <w:vAlign w:val="center"/>
          </w:tcPr>
          <w:p w:rsidR="00BC4786" w:rsidRPr="00213687" w:rsidRDefault="00BC4786" w:rsidP="00706953">
            <w:pPr>
              <w:spacing w:line="360" w:lineRule="auto"/>
              <w:jc w:val="center"/>
              <w:rPr>
                <w:rStyle w:val="StyleNormalBold"/>
              </w:rPr>
            </w:pPr>
            <w:r w:rsidRPr="00213687">
              <w:rPr>
                <w:rStyle w:val="StyleNormalBold"/>
              </w:rPr>
              <w:t>Goals</w:t>
            </w:r>
          </w:p>
          <w:p w:rsidR="00BC4786" w:rsidRPr="0095388B" w:rsidRDefault="00BC4786" w:rsidP="00706953">
            <w:pPr>
              <w:jc w:val="center"/>
              <w:rPr>
                <w:rFonts w:ascii="Candara" w:hAnsi="Candara" w:cs="Arial"/>
                <w:b/>
                <w:szCs w:val="20"/>
              </w:rPr>
            </w:pPr>
          </w:p>
        </w:tc>
        <w:tc>
          <w:tcPr>
            <w:tcW w:w="7207" w:type="dxa"/>
            <w:vAlign w:val="center"/>
          </w:tcPr>
          <w:p w:rsidR="00BC4786" w:rsidRPr="00351404" w:rsidRDefault="00BC4786" w:rsidP="004B1FB9">
            <w:pPr>
              <w:pStyle w:val="Para-Heading2Bulleted"/>
              <w:tabs>
                <w:tab w:val="clear" w:pos="1440"/>
                <w:tab w:val="num" w:pos="398"/>
              </w:tabs>
              <w:spacing w:before="120" w:after="120" w:line="240" w:lineRule="atLeast"/>
              <w:ind w:left="403"/>
              <w:jc w:val="left"/>
              <w:rPr>
                <w:rFonts w:ascii="Arial" w:hAnsi="Arial" w:cs="Arial"/>
              </w:rPr>
            </w:pPr>
            <w:r w:rsidRPr="00351404">
              <w:rPr>
                <w:rFonts w:ascii="Arial" w:hAnsi="Arial" w:cs="Arial"/>
              </w:rPr>
              <w:t>Understand Normalization  and Minimum Set of Tables</w:t>
            </w:r>
          </w:p>
        </w:tc>
      </w:tr>
      <w:tr w:rsidR="000F2C29" w:rsidRPr="0095388B">
        <w:tc>
          <w:tcPr>
            <w:tcW w:w="821" w:type="dxa"/>
            <w:shd w:val="clear" w:color="auto" w:fill="CCCCCC"/>
            <w:vAlign w:val="center"/>
          </w:tcPr>
          <w:p w:rsidR="00751C53" w:rsidRPr="00213687" w:rsidRDefault="000F2C29" w:rsidP="00706953">
            <w:pPr>
              <w:spacing w:line="360" w:lineRule="auto"/>
              <w:jc w:val="center"/>
              <w:rPr>
                <w:rStyle w:val="StyleNormalBold"/>
              </w:rPr>
            </w:pPr>
            <w:r w:rsidRPr="00213687">
              <w:rPr>
                <w:rStyle w:val="StyleNormalBold"/>
              </w:rPr>
              <w:t>Time</w:t>
            </w:r>
          </w:p>
        </w:tc>
        <w:tc>
          <w:tcPr>
            <w:tcW w:w="7207" w:type="dxa"/>
            <w:vAlign w:val="center"/>
          </w:tcPr>
          <w:p w:rsidR="000F2C29" w:rsidRPr="0095388B" w:rsidRDefault="000506DA" w:rsidP="000506DA">
            <w:pPr>
              <w:pStyle w:val="StylePara"/>
              <w:ind w:left="0"/>
            </w:pPr>
            <w:r>
              <w:rPr>
                <w:rFonts w:cs="Arial"/>
              </w:rPr>
              <w:t xml:space="preserve"> </w:t>
            </w:r>
            <w:r w:rsidRPr="00826975">
              <w:rPr>
                <w:rFonts w:cs="Arial"/>
              </w:rPr>
              <w:t xml:space="preserve">2 </w:t>
            </w:r>
            <w:r w:rsidR="001B062D" w:rsidRPr="00826975">
              <w:rPr>
                <w:rFonts w:cs="Arial"/>
              </w:rPr>
              <w:t>Hr</w:t>
            </w:r>
            <w:r w:rsidR="001B062D">
              <w:rPr>
                <w:rFonts w:cs="Arial"/>
              </w:rPr>
              <w:t>s.</w:t>
            </w:r>
          </w:p>
        </w:tc>
      </w:tr>
    </w:tbl>
    <w:p w:rsidR="00EB009B" w:rsidRPr="0095388B" w:rsidRDefault="00EB009B" w:rsidP="00010742">
      <w:pPr>
        <w:pStyle w:val="Heading2"/>
      </w:pPr>
    </w:p>
    <w:p w:rsidR="00647C44" w:rsidRPr="00647C44" w:rsidRDefault="00647C44" w:rsidP="00647C44">
      <w:pPr>
        <w:pStyle w:val="Heading2"/>
        <w:ind w:left="720"/>
      </w:pPr>
      <w:bookmarkStart w:id="12" w:name="_Toc448909940"/>
    </w:p>
    <w:p w:rsidR="00A76D05" w:rsidRPr="00010742" w:rsidRDefault="0028387F" w:rsidP="00AF7F08">
      <w:pPr>
        <w:pStyle w:val="Heading2"/>
        <w:numPr>
          <w:ilvl w:val="1"/>
          <w:numId w:val="9"/>
        </w:numPr>
      </w:pPr>
      <w:bookmarkStart w:id="13" w:name="_Toc457292484"/>
      <w:r w:rsidRPr="001B062D">
        <w:rPr>
          <w:b w:val="0"/>
        </w:rPr>
        <w:t xml:space="preserve">: </w:t>
      </w:r>
      <w:bookmarkEnd w:id="12"/>
      <w:r w:rsidR="001B062D" w:rsidRPr="001B062D">
        <w:rPr>
          <w:b w:val="0"/>
        </w:rPr>
        <w:t xml:space="preserve">Using the below Conceptual Model using </w:t>
      </w:r>
      <w:r w:rsidR="004D53FB" w:rsidRPr="001B062D">
        <w:rPr>
          <w:b w:val="0"/>
        </w:rPr>
        <w:t>ER of</w:t>
      </w:r>
      <w:r w:rsidR="001B062D" w:rsidRPr="001B062D">
        <w:rPr>
          <w:b w:val="0"/>
        </w:rPr>
        <w:t xml:space="preserve"> Online Book store,</w:t>
      </w:r>
      <w:r w:rsidR="001B062D">
        <w:rPr>
          <w:b w:val="0"/>
        </w:rPr>
        <w:t xml:space="preserve"> perform the </w:t>
      </w:r>
      <w:r w:rsidR="001B062D" w:rsidRPr="001B062D">
        <w:rPr>
          <w:b w:val="0"/>
        </w:rPr>
        <w:t>Normalization up to 3NF for each entity used in the below conceptual model.</w:t>
      </w:r>
      <w:bookmarkEnd w:id="13"/>
    </w:p>
    <w:p w:rsidR="009725C3" w:rsidRPr="00010742" w:rsidRDefault="009725C3" w:rsidP="00010742"/>
    <w:p w:rsidR="00311E21" w:rsidRDefault="004D53FB">
      <w:pPr>
        <w:rPr>
          <w:rFonts w:eastAsia="Arial Unicode MS" w:cs="Helvetica"/>
          <w:b/>
          <w:color w:val="ED771A"/>
          <w:kern w:val="36"/>
          <w:sz w:val="24"/>
          <w:szCs w:val="28"/>
        </w:rPr>
      </w:pPr>
      <w:r>
        <w:rPr>
          <w:rFonts w:cs="Arial"/>
          <w:noProof/>
          <w:szCs w:val="20"/>
        </w:rPr>
        <w:drawing>
          <wp:inline distT="0" distB="0" distL="0" distR="0" wp14:anchorId="4C7A152D" wp14:editId="028B2FE6">
            <wp:extent cx="5486400" cy="2428131"/>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28131"/>
                    </a:xfrm>
                    <a:prstGeom prst="rect">
                      <a:avLst/>
                    </a:prstGeom>
                    <a:noFill/>
                    <a:ln>
                      <a:noFill/>
                    </a:ln>
                  </pic:spPr>
                </pic:pic>
              </a:graphicData>
            </a:graphic>
          </wp:inline>
        </w:drawing>
      </w:r>
    </w:p>
    <w:p w:rsidR="004D53FB" w:rsidRDefault="004D53FB" w:rsidP="00647C44">
      <w:pPr>
        <w:pStyle w:val="Heading2"/>
      </w:pPr>
      <w:bookmarkStart w:id="14" w:name="_Toc448909941"/>
    </w:p>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8654A1" w:rsidRDefault="008654A1" w:rsidP="008654A1"/>
    <w:p w:rsidR="000B2EAF" w:rsidRDefault="000B2EAF" w:rsidP="00AF7F08">
      <w:pPr>
        <w:pStyle w:val="ListParagraph"/>
        <w:numPr>
          <w:ilvl w:val="1"/>
          <w:numId w:val="9"/>
        </w:numPr>
      </w:pPr>
      <w:r>
        <w:lastRenderedPageBreak/>
        <w:t>Given below is the relation with Unnormalized Data:</w:t>
      </w:r>
    </w:p>
    <w:p w:rsidR="000B2EAF" w:rsidRDefault="000B2EAF" w:rsidP="000B2EAF">
      <w:pPr>
        <w:pStyle w:val="ListParagraph"/>
        <w:ind w:left="900"/>
      </w:pPr>
    </w:p>
    <w:p w:rsidR="000B2EAF" w:rsidRDefault="000B2EAF" w:rsidP="000B2EAF">
      <w:pPr>
        <w:pStyle w:val="ListParagraph"/>
        <w:ind w:left="900"/>
      </w:pPr>
      <w:r>
        <w:t>Messaging_Data (USER_ID, USER_NAME, MSG_ID, REC_DATE, SUBJECT, TEXT, SRVR_ID, SERVER_NAME)</w:t>
      </w:r>
    </w:p>
    <w:p w:rsidR="000B2EAF" w:rsidRDefault="000B2EAF" w:rsidP="000B2EAF">
      <w:pPr>
        <w:ind w:left="180" w:firstLine="720"/>
      </w:pPr>
    </w:p>
    <w:p w:rsidR="00647C44" w:rsidRDefault="000B2EAF" w:rsidP="000B2EAF">
      <w:pPr>
        <w:ind w:left="180" w:firstLine="720"/>
      </w:pPr>
      <w:r>
        <w:t>Implement the normalization up to 3NF for the below data</w:t>
      </w:r>
    </w:p>
    <w:p w:rsidR="00455DB5" w:rsidRPr="00647C44" w:rsidRDefault="00455DB5" w:rsidP="000B2EAF">
      <w:pPr>
        <w:ind w:left="180" w:firstLine="720"/>
      </w:pPr>
    </w:p>
    <w:tbl>
      <w:tblPr>
        <w:tblW w:w="9325" w:type="dxa"/>
        <w:tblInd w:w="94" w:type="dxa"/>
        <w:tblLook w:val="04A0" w:firstRow="1" w:lastRow="0" w:firstColumn="1" w:lastColumn="0" w:noHBand="0" w:noVBand="1"/>
      </w:tblPr>
      <w:tblGrid>
        <w:gridCol w:w="914"/>
        <w:gridCol w:w="1260"/>
        <w:gridCol w:w="900"/>
        <w:gridCol w:w="1080"/>
        <w:gridCol w:w="1620"/>
        <w:gridCol w:w="1017"/>
        <w:gridCol w:w="1053"/>
        <w:gridCol w:w="1481"/>
      </w:tblGrid>
      <w:tr w:rsidR="008654A1" w:rsidRPr="00223FBD" w:rsidTr="004B1FB9">
        <w:trPr>
          <w:trHeight w:val="300"/>
        </w:trPr>
        <w:tc>
          <w:tcPr>
            <w:tcW w:w="91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User Id</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User Name</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MSG ID</w:t>
            </w:r>
          </w:p>
        </w:tc>
        <w:tc>
          <w:tcPr>
            <w:tcW w:w="1080"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Rec Date</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Subject</w:t>
            </w:r>
          </w:p>
        </w:tc>
        <w:tc>
          <w:tcPr>
            <w:tcW w:w="1017"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Text</w:t>
            </w:r>
          </w:p>
        </w:tc>
        <w:tc>
          <w:tcPr>
            <w:tcW w:w="1053"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Server Id</w:t>
            </w:r>
          </w:p>
        </w:tc>
        <w:tc>
          <w:tcPr>
            <w:tcW w:w="1481" w:type="dxa"/>
            <w:tcBorders>
              <w:top w:val="single" w:sz="4" w:space="0" w:color="auto"/>
              <w:left w:val="nil"/>
              <w:bottom w:val="single" w:sz="4" w:space="0" w:color="auto"/>
              <w:right w:val="single" w:sz="4" w:space="0" w:color="auto"/>
            </w:tcBorders>
            <w:shd w:val="clear" w:color="000000" w:fill="FFFF00"/>
            <w:noWrap/>
            <w:vAlign w:val="bottom"/>
            <w:hideMark/>
          </w:tcPr>
          <w:p w:rsidR="008654A1" w:rsidRPr="00223FBD" w:rsidRDefault="008654A1" w:rsidP="004B1FB9">
            <w:pPr>
              <w:rPr>
                <w:rFonts w:ascii="Calibri" w:hAnsi="Calibri"/>
                <w:b/>
                <w:bCs/>
                <w:color w:val="000000"/>
                <w:sz w:val="22"/>
                <w:szCs w:val="22"/>
              </w:rPr>
            </w:pPr>
            <w:r w:rsidRPr="00223FBD">
              <w:rPr>
                <w:rFonts w:ascii="Calibri" w:hAnsi="Calibri"/>
                <w:b/>
                <w:bCs/>
                <w:color w:val="000000"/>
                <w:sz w:val="22"/>
                <w:szCs w:val="22"/>
              </w:rPr>
              <w:t>Server Name</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2301</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Smith</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54101</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05/07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Meeting Today</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Ther is…</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3786</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IMAP05</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2301</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Smith</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54098</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07/12</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Promotions</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 like to..</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3786</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IMAP05</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2301</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Smith</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54445</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10/06</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Next Assignment</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Your next..</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3786</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IMAP05</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5607</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Jones</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54101</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05/07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Meeting Today</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Ther is…</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6001</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IMAP08</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5607</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Jones</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54512</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06/07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Lunch?</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Can you…</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6001</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IMAP08</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5607</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Jones</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54660</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12/01</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Jogging Today?</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Can you…</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6001</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IMAP08</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7773</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Walsh</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54101</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05/07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Meeting Today</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Ther is…</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9988</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EMEA01</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7773</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Walsh</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54554</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03/17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Stock Quote</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The latest..</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9988</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EMEA01</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0022</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Patel</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54101</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05/07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Meeting Today</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There</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2201</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EMEA09</w:t>
            </w:r>
          </w:p>
        </w:tc>
      </w:tr>
      <w:tr w:rsidR="008654A1" w:rsidRPr="00223FBD" w:rsidTr="004B1FB9">
        <w:trPr>
          <w:trHeight w:val="300"/>
        </w:trPr>
        <w:tc>
          <w:tcPr>
            <w:tcW w:w="914" w:type="dxa"/>
            <w:tcBorders>
              <w:top w:val="nil"/>
              <w:left w:val="single" w:sz="4" w:space="0" w:color="auto"/>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0022</w:t>
            </w:r>
          </w:p>
        </w:tc>
        <w:tc>
          <w:tcPr>
            <w:tcW w:w="126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Patel</w:t>
            </w:r>
          </w:p>
        </w:tc>
        <w:tc>
          <w:tcPr>
            <w:tcW w:w="90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54512</w:t>
            </w:r>
          </w:p>
        </w:tc>
        <w:tc>
          <w:tcPr>
            <w:tcW w:w="108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06/07</w:t>
            </w:r>
          </w:p>
        </w:tc>
        <w:tc>
          <w:tcPr>
            <w:tcW w:w="1620"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Lunch?</w:t>
            </w:r>
          </w:p>
        </w:tc>
        <w:tc>
          <w:tcPr>
            <w:tcW w:w="1017"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Can we…</w:t>
            </w:r>
          </w:p>
        </w:tc>
        <w:tc>
          <w:tcPr>
            <w:tcW w:w="1053"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jc w:val="right"/>
              <w:rPr>
                <w:rFonts w:ascii="Calibri" w:hAnsi="Calibri"/>
                <w:color w:val="000000"/>
                <w:sz w:val="22"/>
                <w:szCs w:val="22"/>
              </w:rPr>
            </w:pPr>
            <w:r w:rsidRPr="00223FBD">
              <w:rPr>
                <w:rFonts w:ascii="Calibri" w:hAnsi="Calibri"/>
                <w:color w:val="000000"/>
                <w:sz w:val="22"/>
                <w:szCs w:val="22"/>
              </w:rPr>
              <w:t>2201</w:t>
            </w:r>
          </w:p>
        </w:tc>
        <w:tc>
          <w:tcPr>
            <w:tcW w:w="1481" w:type="dxa"/>
            <w:tcBorders>
              <w:top w:val="nil"/>
              <w:left w:val="nil"/>
              <w:bottom w:val="single" w:sz="4" w:space="0" w:color="auto"/>
              <w:right w:val="single" w:sz="4" w:space="0" w:color="auto"/>
            </w:tcBorders>
            <w:shd w:val="clear" w:color="auto" w:fill="auto"/>
            <w:noWrap/>
            <w:vAlign w:val="bottom"/>
            <w:hideMark/>
          </w:tcPr>
          <w:p w:rsidR="008654A1" w:rsidRPr="00223FBD" w:rsidRDefault="008654A1" w:rsidP="004B1FB9">
            <w:pPr>
              <w:rPr>
                <w:rFonts w:ascii="Calibri" w:hAnsi="Calibri"/>
                <w:color w:val="000000"/>
                <w:sz w:val="22"/>
                <w:szCs w:val="22"/>
              </w:rPr>
            </w:pPr>
            <w:r w:rsidRPr="00223FBD">
              <w:rPr>
                <w:rFonts w:ascii="Calibri" w:hAnsi="Calibri"/>
                <w:color w:val="000000"/>
                <w:sz w:val="22"/>
                <w:szCs w:val="22"/>
              </w:rPr>
              <w:t>EMEA09</w:t>
            </w:r>
          </w:p>
        </w:tc>
      </w:tr>
    </w:tbl>
    <w:p w:rsidR="008654A1" w:rsidRDefault="008654A1" w:rsidP="00010742">
      <w:pPr>
        <w:pStyle w:val="MainTitle"/>
      </w:pPr>
    </w:p>
    <w:p w:rsidR="004D53FB" w:rsidRDefault="004D53FB" w:rsidP="00010742">
      <w:pPr>
        <w:pStyle w:val="MainTitle"/>
      </w:pPr>
    </w:p>
    <w:p w:rsidR="004D53FB" w:rsidRDefault="004D53FB" w:rsidP="00010742">
      <w:pPr>
        <w:pStyle w:val="MainTitle"/>
      </w:pPr>
    </w:p>
    <w:p w:rsidR="004D53FB" w:rsidRDefault="004D53FB" w:rsidP="00010742">
      <w:pPr>
        <w:pStyle w:val="MainTitle"/>
      </w:pPr>
    </w:p>
    <w:p w:rsidR="004D53FB" w:rsidRDefault="004D53FB" w:rsidP="00010742">
      <w:pPr>
        <w:pStyle w:val="MainTitle"/>
      </w:pPr>
    </w:p>
    <w:p w:rsidR="004D53FB" w:rsidRDefault="004D53FB" w:rsidP="00010742">
      <w:pPr>
        <w:pStyle w:val="MainTitle"/>
      </w:pPr>
    </w:p>
    <w:p w:rsidR="004D53FB" w:rsidRDefault="004D53FB" w:rsidP="00010742">
      <w:pPr>
        <w:pStyle w:val="MainTitle"/>
      </w:pPr>
    </w:p>
    <w:p w:rsidR="001D4C3A" w:rsidRDefault="001D4C3A" w:rsidP="00010742">
      <w:pPr>
        <w:pStyle w:val="MainTitle"/>
      </w:pPr>
    </w:p>
    <w:p w:rsidR="001D4C3A" w:rsidRDefault="001D4C3A" w:rsidP="00010742">
      <w:pPr>
        <w:pStyle w:val="MainTitle"/>
      </w:pPr>
    </w:p>
    <w:p w:rsidR="001D4C3A" w:rsidRDefault="001D4C3A" w:rsidP="00010742">
      <w:pPr>
        <w:pStyle w:val="MainTitle"/>
      </w:pPr>
    </w:p>
    <w:p w:rsidR="00AA78A8" w:rsidRDefault="00AA78A8">
      <w:pPr>
        <w:rPr>
          <w:rFonts w:eastAsia="Arial Unicode MS" w:cs="Helvetica"/>
          <w:b/>
          <w:color w:val="ED771A"/>
          <w:kern w:val="36"/>
          <w:sz w:val="24"/>
          <w:szCs w:val="28"/>
        </w:rPr>
      </w:pPr>
      <w:bookmarkStart w:id="15" w:name="_Toc457292485"/>
      <w:r>
        <w:br w:type="page"/>
      </w:r>
    </w:p>
    <w:p w:rsidR="001D4C3A" w:rsidRDefault="001D4C3A" w:rsidP="00AF7F08">
      <w:pPr>
        <w:pStyle w:val="MainTitle"/>
        <w:numPr>
          <w:ilvl w:val="0"/>
          <w:numId w:val="9"/>
        </w:numPr>
      </w:pPr>
      <w:bookmarkStart w:id="16" w:name="_GoBack"/>
      <w:bookmarkEnd w:id="16"/>
      <w:r w:rsidRPr="001D4C3A">
        <w:lastRenderedPageBreak/>
        <w:t>Logical data modeling</w:t>
      </w:r>
      <w:bookmarkEnd w:id="15"/>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FB4AC1" w:rsidRPr="00351404" w:rsidTr="00DE0783">
        <w:tc>
          <w:tcPr>
            <w:tcW w:w="821" w:type="dxa"/>
            <w:shd w:val="clear" w:color="auto" w:fill="CCCCCC"/>
            <w:vAlign w:val="center"/>
          </w:tcPr>
          <w:p w:rsidR="00FB4AC1" w:rsidRPr="00351404" w:rsidRDefault="00FB4AC1" w:rsidP="00DE0783">
            <w:pPr>
              <w:spacing w:before="120" w:after="120" w:line="240" w:lineRule="atLeast"/>
              <w:rPr>
                <w:rFonts w:cs="Arial"/>
                <w:b/>
                <w:szCs w:val="20"/>
              </w:rPr>
            </w:pPr>
            <w:r w:rsidRPr="00351404">
              <w:rPr>
                <w:rFonts w:cs="Arial"/>
                <w:b/>
                <w:szCs w:val="20"/>
              </w:rPr>
              <w:t>Goals</w:t>
            </w:r>
          </w:p>
        </w:tc>
        <w:tc>
          <w:tcPr>
            <w:tcW w:w="7207" w:type="dxa"/>
            <w:vAlign w:val="center"/>
          </w:tcPr>
          <w:p w:rsidR="00FB4AC1" w:rsidRPr="00351404" w:rsidRDefault="00FB4AC1" w:rsidP="00DE0783">
            <w:pPr>
              <w:spacing w:before="120" w:after="120" w:line="240" w:lineRule="atLeast"/>
              <w:rPr>
                <w:rFonts w:cs="Arial"/>
                <w:szCs w:val="20"/>
              </w:rPr>
            </w:pPr>
            <w:r w:rsidRPr="00351404">
              <w:rPr>
                <w:rFonts w:cs="Arial"/>
                <w:szCs w:val="20"/>
              </w:rPr>
              <w:t>Understand Logical data modeling using ER diagram</w:t>
            </w:r>
          </w:p>
        </w:tc>
      </w:tr>
      <w:tr w:rsidR="00FB4AC1" w:rsidRPr="00351404" w:rsidTr="00DE0783">
        <w:tc>
          <w:tcPr>
            <w:tcW w:w="821" w:type="dxa"/>
            <w:shd w:val="clear" w:color="auto" w:fill="CCCCCC"/>
            <w:vAlign w:val="center"/>
          </w:tcPr>
          <w:p w:rsidR="00FB4AC1" w:rsidRPr="00351404" w:rsidRDefault="00FB4AC1" w:rsidP="00DE0783">
            <w:pPr>
              <w:spacing w:before="120" w:after="120" w:line="240" w:lineRule="atLeast"/>
              <w:rPr>
                <w:rFonts w:cs="Arial"/>
                <w:b/>
                <w:szCs w:val="20"/>
              </w:rPr>
            </w:pPr>
            <w:r w:rsidRPr="00351404">
              <w:rPr>
                <w:rFonts w:cs="Arial"/>
                <w:b/>
                <w:szCs w:val="20"/>
              </w:rPr>
              <w:t>Time</w:t>
            </w:r>
          </w:p>
        </w:tc>
        <w:tc>
          <w:tcPr>
            <w:tcW w:w="7207" w:type="dxa"/>
            <w:vAlign w:val="center"/>
          </w:tcPr>
          <w:p w:rsidR="00FB4AC1" w:rsidRPr="006937F4" w:rsidRDefault="00FB4AC1" w:rsidP="00AF7F08">
            <w:pPr>
              <w:pStyle w:val="ListParagraph"/>
              <w:numPr>
                <w:ilvl w:val="0"/>
                <w:numId w:val="11"/>
              </w:numPr>
              <w:spacing w:before="120" w:after="120" w:line="240" w:lineRule="atLeast"/>
              <w:rPr>
                <w:rFonts w:cs="Arial"/>
                <w:szCs w:val="20"/>
              </w:rPr>
            </w:pPr>
            <w:r w:rsidRPr="006937F4">
              <w:rPr>
                <w:rFonts w:cs="Arial"/>
                <w:szCs w:val="20"/>
              </w:rPr>
              <w:t>Hrs</w:t>
            </w:r>
          </w:p>
        </w:tc>
      </w:tr>
    </w:tbl>
    <w:p w:rsidR="00DD20AB" w:rsidRDefault="00DD20AB" w:rsidP="00DD20AB">
      <w:pPr>
        <w:ind w:left="540"/>
        <w:rPr>
          <w:rFonts w:cs="Arial"/>
          <w:szCs w:val="20"/>
        </w:rPr>
      </w:pPr>
    </w:p>
    <w:p w:rsidR="00D41258" w:rsidRPr="00DD20AB" w:rsidRDefault="00D41258" w:rsidP="00AF7F08">
      <w:pPr>
        <w:pStyle w:val="ListParagraph"/>
        <w:numPr>
          <w:ilvl w:val="1"/>
          <w:numId w:val="10"/>
        </w:numPr>
        <w:rPr>
          <w:rFonts w:cs="Arial"/>
          <w:b/>
          <w:szCs w:val="20"/>
        </w:rPr>
      </w:pPr>
      <w:r w:rsidRPr="00DD20AB">
        <w:rPr>
          <w:rFonts w:cs="Arial"/>
          <w:b/>
          <w:szCs w:val="20"/>
        </w:rPr>
        <w:t>Course management</w:t>
      </w:r>
    </w:p>
    <w:p w:rsidR="00D41258" w:rsidRPr="00351404" w:rsidRDefault="00D41258" w:rsidP="00D41258">
      <w:pPr>
        <w:rPr>
          <w:rFonts w:cs="Arial"/>
          <w:szCs w:val="20"/>
        </w:rPr>
      </w:pPr>
    </w:p>
    <w:p w:rsidR="00D41258" w:rsidRPr="00351404" w:rsidRDefault="00D41258" w:rsidP="00DE72BB">
      <w:pPr>
        <w:ind w:left="540"/>
        <w:jc w:val="both"/>
        <w:rPr>
          <w:rFonts w:cs="Arial"/>
          <w:szCs w:val="20"/>
        </w:rPr>
      </w:pPr>
      <w:r w:rsidRPr="00351404">
        <w:rPr>
          <w:rFonts w:cs="Arial"/>
          <w:szCs w:val="20"/>
        </w:rPr>
        <w:t xml:space="preserve">A training company wishes to create a database of its course information. The company delivers a number of seminars and training courses. Each course is delivered by one member of staff at some location (such as internal seminar PKP, Mumbai). The fees vary for each course and on the number of delegates a company sends. For example, if a company sends one person, the charge may be Rs.10000. If the company sends two people, the first may be charged Rs. 10000, but the second may be charged Rs. 7500. The course can be attended by a number of delegates, subject to some upper limit for the course. A delegate can register as an individual or through his or her company. The name of the employee who registers the delegate is recorded. An invoice is sent either to the delegate or to his or her company. </w:t>
      </w:r>
    </w:p>
    <w:p w:rsidR="00D41258" w:rsidRPr="00351404" w:rsidRDefault="00D41258" w:rsidP="00DE72BB">
      <w:pPr>
        <w:jc w:val="both"/>
        <w:rPr>
          <w:rFonts w:cs="Arial"/>
          <w:szCs w:val="20"/>
        </w:rPr>
      </w:pPr>
    </w:p>
    <w:p w:rsidR="00D41258" w:rsidRPr="00351404" w:rsidRDefault="00D41258" w:rsidP="00DE72BB">
      <w:pPr>
        <w:ind w:firstLine="540"/>
        <w:jc w:val="both"/>
        <w:rPr>
          <w:rFonts w:cs="Arial"/>
          <w:szCs w:val="20"/>
        </w:rPr>
      </w:pPr>
      <w:r w:rsidRPr="00351404">
        <w:rPr>
          <w:rFonts w:cs="Arial"/>
          <w:szCs w:val="20"/>
        </w:rPr>
        <w:t>Design the logical data model and the associated tables listing for the given problem.</w:t>
      </w:r>
    </w:p>
    <w:p w:rsidR="00D41258" w:rsidRPr="00351404" w:rsidRDefault="00D41258" w:rsidP="00DE72BB">
      <w:pPr>
        <w:jc w:val="both"/>
        <w:rPr>
          <w:rFonts w:cs="Arial"/>
          <w:szCs w:val="20"/>
        </w:rPr>
      </w:pPr>
    </w:p>
    <w:p w:rsidR="00D41258" w:rsidRPr="00351404" w:rsidRDefault="00D41258" w:rsidP="00D41258">
      <w:pPr>
        <w:rPr>
          <w:rFonts w:cs="Arial"/>
          <w:szCs w:val="20"/>
        </w:rPr>
      </w:pPr>
    </w:p>
    <w:p w:rsidR="00D41258" w:rsidRPr="002A6B56" w:rsidRDefault="00D41258" w:rsidP="00AF7F08">
      <w:pPr>
        <w:pStyle w:val="ListParagraph"/>
        <w:numPr>
          <w:ilvl w:val="1"/>
          <w:numId w:val="10"/>
        </w:numPr>
        <w:rPr>
          <w:rFonts w:cs="Arial"/>
          <w:b/>
          <w:szCs w:val="20"/>
        </w:rPr>
      </w:pPr>
      <w:r w:rsidRPr="002A6B56">
        <w:rPr>
          <w:rFonts w:cs="Arial"/>
          <w:b/>
          <w:szCs w:val="20"/>
        </w:rPr>
        <w:t>:  Vehicle rentals</w:t>
      </w:r>
    </w:p>
    <w:p w:rsidR="00D41258" w:rsidRPr="00351404" w:rsidRDefault="00D41258" w:rsidP="00D41258">
      <w:pPr>
        <w:rPr>
          <w:rFonts w:cs="Arial"/>
          <w:szCs w:val="20"/>
        </w:rPr>
      </w:pPr>
    </w:p>
    <w:p w:rsidR="00D41258" w:rsidRDefault="00D41258" w:rsidP="002A6B56">
      <w:pPr>
        <w:ind w:left="540"/>
        <w:jc w:val="both"/>
        <w:rPr>
          <w:rFonts w:cs="Arial"/>
          <w:szCs w:val="20"/>
        </w:rPr>
      </w:pPr>
      <w:r w:rsidRPr="00351404">
        <w:rPr>
          <w:rFonts w:cs="Arial"/>
          <w:szCs w:val="20"/>
        </w:rPr>
        <w:t xml:space="preserve">A vehicle rental company wishes to create a database to monitor the renting of vehicles to clients. The company has various outlets and each outlet has staff including a Manager and several Senior Mechanics who are responsible for supervising the work of allocated groups of Mechanics. Each outlet has a stock of vehicles for rent that may be rented by clients for various periods of time, from a minimum of four hours to a maximum of six months. Each rental agreement between a client and the company is uniquely identified using a rental number. A client must take out insurance cover for each vehicle rental period. Each vehicle is checked for faults after each rental. </w:t>
      </w:r>
    </w:p>
    <w:p w:rsidR="00D41258" w:rsidRDefault="00D41258" w:rsidP="002A6B56">
      <w:pPr>
        <w:ind w:firstLine="540"/>
        <w:jc w:val="both"/>
        <w:rPr>
          <w:rFonts w:cs="Arial"/>
          <w:szCs w:val="20"/>
        </w:rPr>
      </w:pPr>
      <w:r w:rsidRPr="002A2BC2">
        <w:rPr>
          <w:rFonts w:cs="Arial"/>
          <w:szCs w:val="20"/>
        </w:rPr>
        <w:t>Design the logical data model and the associated tables listing for the given problem.</w:t>
      </w:r>
    </w:p>
    <w:bookmarkEnd w:id="14"/>
    <w:p w:rsidR="00D41258" w:rsidRDefault="00D41258" w:rsidP="002A6B56">
      <w:pPr>
        <w:pStyle w:val="MainTitle"/>
        <w:jc w:val="both"/>
      </w:pPr>
    </w:p>
    <w:sectPr w:rsidR="00D41258" w:rsidSect="004611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A0D" w:rsidRDefault="00C84A0D" w:rsidP="00753C8A">
      <w:r>
        <w:separator/>
      </w:r>
    </w:p>
  </w:endnote>
  <w:endnote w:type="continuationSeparator" w:id="0">
    <w:p w:rsidR="00C84A0D" w:rsidRDefault="00C84A0D"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9B" w:rsidRDefault="002A7A4F" w:rsidP="00AA78A8">
    <w:pPr>
      <w:tabs>
        <w:tab w:val="left" w:pos="9639"/>
      </w:tabs>
      <w:rPr>
        <w:rFonts w:ascii="Candara" w:hAnsi="Candara" w:cs="Arial"/>
        <w:b/>
        <w:sz w:val="22"/>
        <w:szCs w:val="16"/>
        <w:lang w:val="fr-FR"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AA78A8">
      <w:rPr>
        <w:rFonts w:cs="Arial"/>
        <w:b/>
        <w:noProof/>
        <w:sz w:val="16"/>
        <w:szCs w:val="16"/>
        <w:lang w:val="fr-FR" w:eastAsia="fr-FR"/>
      </w:rPr>
      <w:t>8</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AA78A8">
      <w:rPr>
        <w:rFonts w:cs="Arial"/>
        <w:noProof/>
        <w:sz w:val="16"/>
        <w:szCs w:val="16"/>
        <w:lang w:val="fr-FR" w:eastAsia="fr-FR"/>
      </w:rPr>
      <w:t>8</w:t>
    </w:r>
    <w:r w:rsidRPr="002A7A4F">
      <w:rPr>
        <w:rFonts w:cs="Arial"/>
        <w:sz w:val="16"/>
        <w:szCs w:val="16"/>
        <w:lang w:val="fr-FR" w:eastAsia="fr-FR"/>
      </w:rPr>
      <w:fldChar w:fldCharType="end"/>
    </w:r>
  </w:p>
  <w:p w:rsidR="00AA78A8" w:rsidRPr="00AA78A8" w:rsidRDefault="00AA78A8" w:rsidP="00AA78A8">
    <w:pPr>
      <w:tabs>
        <w:tab w:val="left" w:pos="9639"/>
      </w:tabs>
      <w:jc w:val="center"/>
      <w:rPr>
        <w:rStyle w:val="PageNumber"/>
        <w:rFonts w:ascii="Candara" w:hAnsi="Candara"/>
        <w:b/>
        <w:sz w:val="22"/>
        <w:szCs w:val="16"/>
      </w:rPr>
    </w:pPr>
    <w:r>
      <w:rPr>
        <w:rStyle w:val="PageNumber"/>
        <w:rFonts w:ascii="Candara" w:hAnsi="Candara"/>
        <w:b/>
        <w:sz w:val="22"/>
        <w:szCs w:val="16"/>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A0D" w:rsidRDefault="00C84A0D" w:rsidP="00753C8A">
      <w:r>
        <w:separator/>
      </w:r>
    </w:p>
  </w:footnote>
  <w:footnote w:type="continuationSeparator" w:id="0">
    <w:p w:rsidR="00C84A0D" w:rsidRDefault="00C84A0D"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9B" w:rsidRPr="002A7A4F" w:rsidRDefault="007A360D" w:rsidP="00311E21">
    <w:pPr>
      <w:tabs>
        <w:tab w:val="left" w:pos="8505"/>
        <w:tab w:val="left" w:pos="9639"/>
      </w:tabs>
      <w:spacing w:before="300" w:after="720"/>
      <w:ind w:firstLine="5040"/>
      <w:jc w:val="center"/>
      <w:rPr>
        <w:rFonts w:cs="Arial"/>
        <w:iCs/>
        <w:smallCaps/>
        <w:color w:val="909090"/>
        <w:sz w:val="28"/>
        <w:szCs w:val="16"/>
        <w:lang w:eastAsia="fr-FR"/>
      </w:rPr>
    </w:pPr>
    <w:r>
      <w:rPr>
        <w:noProof/>
      </w:rPr>
      <w:drawing>
        <wp:anchor distT="0" distB="0" distL="114300" distR="114300" simplePos="0" relativeHeight="251658240" behindDoc="0" locked="1" layoutInCell="1" allowOverlap="0" wp14:anchorId="5A892594" wp14:editId="5A739227">
          <wp:simplePos x="0" y="0"/>
          <wp:positionH relativeFrom="page">
            <wp:posOffset>533400</wp:posOffset>
          </wp:positionH>
          <wp:positionV relativeFrom="page">
            <wp:posOffset>542925</wp:posOffset>
          </wp:positionV>
          <wp:extent cx="2162175" cy="533400"/>
          <wp:effectExtent l="0" t="0" r="9525" b="0"/>
          <wp:wrapNone/>
          <wp:docPr id="1"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A2A1D">
      <w:rPr>
        <w:rFonts w:cs="Arial"/>
        <w:iCs/>
        <w:smallCaps/>
        <w:color w:val="909090"/>
        <w:sz w:val="28"/>
        <w:szCs w:val="16"/>
        <w:lang w:eastAsia="fr-FR"/>
      </w:rPr>
      <w:t>RDBMS Concepts</w:t>
    </w:r>
    <w:r w:rsidR="00311E21">
      <w:rPr>
        <w:rFonts w:cs="Arial"/>
        <w:iCs/>
        <w:smallCaps/>
        <w:color w:val="909090"/>
        <w:sz w:val="28"/>
        <w:szCs w:val="16"/>
        <w:lang w:eastAsia="fr-FR"/>
      </w:rPr>
      <w:t xml:space="preserve"> Lab Book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09B" w:rsidRDefault="00EB00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D37046"/>
    <w:multiLevelType w:val="hybridMultilevel"/>
    <w:tmpl w:val="7BF4AE98"/>
    <w:lvl w:ilvl="0" w:tplc="F5E037D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C22898"/>
    <w:multiLevelType w:val="hybridMultilevel"/>
    <w:tmpl w:val="9246308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50BA0"/>
    <w:multiLevelType w:val="multilevel"/>
    <w:tmpl w:val="1A42AB38"/>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2CC418AE"/>
    <w:multiLevelType w:val="hybridMultilevel"/>
    <w:tmpl w:val="003C5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9"/>
  </w:num>
  <w:num w:numId="5">
    <w:abstractNumId w:val="8"/>
  </w:num>
  <w:num w:numId="6">
    <w:abstractNumId w:val="6"/>
  </w:num>
  <w:num w:numId="7">
    <w:abstractNumId w:val="10"/>
    <w:lvlOverride w:ilvl="0">
      <w:startOverride w:val="1"/>
    </w:lvlOverride>
  </w:num>
  <w:num w:numId="8">
    <w:abstractNumId w:val="4"/>
  </w:num>
  <w:num w:numId="9">
    <w:abstractNumId w:val="3"/>
  </w:num>
  <w:num w:numId="10">
    <w:abstractNumId w:val="2"/>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5A77"/>
    <w:rsid w:val="00007E6D"/>
    <w:rsid w:val="00010742"/>
    <w:rsid w:val="00021038"/>
    <w:rsid w:val="00025E24"/>
    <w:rsid w:val="00026403"/>
    <w:rsid w:val="000272CB"/>
    <w:rsid w:val="00027C45"/>
    <w:rsid w:val="00031BCC"/>
    <w:rsid w:val="0003294D"/>
    <w:rsid w:val="00033F2A"/>
    <w:rsid w:val="0003579F"/>
    <w:rsid w:val="0003648D"/>
    <w:rsid w:val="00043473"/>
    <w:rsid w:val="00046FB0"/>
    <w:rsid w:val="000506DA"/>
    <w:rsid w:val="0005391F"/>
    <w:rsid w:val="000542A1"/>
    <w:rsid w:val="00056C46"/>
    <w:rsid w:val="00067A7C"/>
    <w:rsid w:val="00071819"/>
    <w:rsid w:val="000731D9"/>
    <w:rsid w:val="0007579E"/>
    <w:rsid w:val="00076E35"/>
    <w:rsid w:val="000809CB"/>
    <w:rsid w:val="0008493D"/>
    <w:rsid w:val="00084BB5"/>
    <w:rsid w:val="000854E7"/>
    <w:rsid w:val="000865C0"/>
    <w:rsid w:val="0008737C"/>
    <w:rsid w:val="0009117C"/>
    <w:rsid w:val="00091B2B"/>
    <w:rsid w:val="000933C9"/>
    <w:rsid w:val="00094954"/>
    <w:rsid w:val="000A1A96"/>
    <w:rsid w:val="000A2579"/>
    <w:rsid w:val="000A6F11"/>
    <w:rsid w:val="000B2EAF"/>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86311"/>
    <w:rsid w:val="0019171A"/>
    <w:rsid w:val="00195687"/>
    <w:rsid w:val="001A18BB"/>
    <w:rsid w:val="001A6868"/>
    <w:rsid w:val="001B062D"/>
    <w:rsid w:val="001B1628"/>
    <w:rsid w:val="001B29C2"/>
    <w:rsid w:val="001B55F0"/>
    <w:rsid w:val="001B7627"/>
    <w:rsid w:val="001B7E19"/>
    <w:rsid w:val="001C0CE6"/>
    <w:rsid w:val="001C3805"/>
    <w:rsid w:val="001C3F9B"/>
    <w:rsid w:val="001C55BE"/>
    <w:rsid w:val="001D14DC"/>
    <w:rsid w:val="001D1F6E"/>
    <w:rsid w:val="001D4C3A"/>
    <w:rsid w:val="001D4EDE"/>
    <w:rsid w:val="001E0935"/>
    <w:rsid w:val="001E118C"/>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23E2"/>
    <w:rsid w:val="0026348A"/>
    <w:rsid w:val="002649CF"/>
    <w:rsid w:val="00266287"/>
    <w:rsid w:val="00266558"/>
    <w:rsid w:val="00273CA9"/>
    <w:rsid w:val="00281EBE"/>
    <w:rsid w:val="0028387F"/>
    <w:rsid w:val="00287601"/>
    <w:rsid w:val="00293BF8"/>
    <w:rsid w:val="00293C61"/>
    <w:rsid w:val="00294DD3"/>
    <w:rsid w:val="00297346"/>
    <w:rsid w:val="00297E03"/>
    <w:rsid w:val="002A0C3D"/>
    <w:rsid w:val="002A10D3"/>
    <w:rsid w:val="002A6B56"/>
    <w:rsid w:val="002A7A4F"/>
    <w:rsid w:val="002B1A45"/>
    <w:rsid w:val="002B3A75"/>
    <w:rsid w:val="002B77E9"/>
    <w:rsid w:val="002B79E1"/>
    <w:rsid w:val="002C1E7B"/>
    <w:rsid w:val="002C658F"/>
    <w:rsid w:val="002D316D"/>
    <w:rsid w:val="002E33F5"/>
    <w:rsid w:val="002F0258"/>
    <w:rsid w:val="002F13DB"/>
    <w:rsid w:val="002F1907"/>
    <w:rsid w:val="002F203B"/>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12"/>
    <w:rsid w:val="003427D7"/>
    <w:rsid w:val="0034489D"/>
    <w:rsid w:val="0034646A"/>
    <w:rsid w:val="00346BCB"/>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0B1F"/>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1398"/>
    <w:rsid w:val="00416826"/>
    <w:rsid w:val="00416EF0"/>
    <w:rsid w:val="0042035E"/>
    <w:rsid w:val="00422321"/>
    <w:rsid w:val="00422888"/>
    <w:rsid w:val="00434A31"/>
    <w:rsid w:val="00436BA4"/>
    <w:rsid w:val="00437871"/>
    <w:rsid w:val="00443603"/>
    <w:rsid w:val="00444FC6"/>
    <w:rsid w:val="00445758"/>
    <w:rsid w:val="004463E1"/>
    <w:rsid w:val="0044730D"/>
    <w:rsid w:val="00451991"/>
    <w:rsid w:val="00455146"/>
    <w:rsid w:val="00455DB5"/>
    <w:rsid w:val="0045633E"/>
    <w:rsid w:val="00456D41"/>
    <w:rsid w:val="004611D6"/>
    <w:rsid w:val="00462C02"/>
    <w:rsid w:val="00463667"/>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40A7"/>
    <w:rsid w:val="004868C8"/>
    <w:rsid w:val="00486E2D"/>
    <w:rsid w:val="00494F43"/>
    <w:rsid w:val="004951AE"/>
    <w:rsid w:val="004A6386"/>
    <w:rsid w:val="004A738D"/>
    <w:rsid w:val="004A7E0F"/>
    <w:rsid w:val="004C0A75"/>
    <w:rsid w:val="004C0CE3"/>
    <w:rsid w:val="004C0CF4"/>
    <w:rsid w:val="004C10AA"/>
    <w:rsid w:val="004C2D71"/>
    <w:rsid w:val="004C441C"/>
    <w:rsid w:val="004C537C"/>
    <w:rsid w:val="004D0EE9"/>
    <w:rsid w:val="004D289E"/>
    <w:rsid w:val="004D53FB"/>
    <w:rsid w:val="004E0843"/>
    <w:rsid w:val="004E0CCD"/>
    <w:rsid w:val="004E3BAF"/>
    <w:rsid w:val="004E5160"/>
    <w:rsid w:val="004F0F96"/>
    <w:rsid w:val="004F4DB9"/>
    <w:rsid w:val="005020A3"/>
    <w:rsid w:val="00502F3D"/>
    <w:rsid w:val="00504A5F"/>
    <w:rsid w:val="0050549B"/>
    <w:rsid w:val="005107FF"/>
    <w:rsid w:val="0051136A"/>
    <w:rsid w:val="00515E51"/>
    <w:rsid w:val="00517501"/>
    <w:rsid w:val="00517564"/>
    <w:rsid w:val="00517918"/>
    <w:rsid w:val="00526460"/>
    <w:rsid w:val="00532A7C"/>
    <w:rsid w:val="00532FBF"/>
    <w:rsid w:val="00533C69"/>
    <w:rsid w:val="005343BF"/>
    <w:rsid w:val="005352E3"/>
    <w:rsid w:val="00537BB7"/>
    <w:rsid w:val="00537E44"/>
    <w:rsid w:val="005401A8"/>
    <w:rsid w:val="00540328"/>
    <w:rsid w:val="00541FAF"/>
    <w:rsid w:val="00542DF6"/>
    <w:rsid w:val="00543BC4"/>
    <w:rsid w:val="00546DB8"/>
    <w:rsid w:val="005557B4"/>
    <w:rsid w:val="00562F19"/>
    <w:rsid w:val="005707DD"/>
    <w:rsid w:val="00572937"/>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517B"/>
    <w:rsid w:val="00636E90"/>
    <w:rsid w:val="0064321B"/>
    <w:rsid w:val="00644806"/>
    <w:rsid w:val="006461EC"/>
    <w:rsid w:val="00647C44"/>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9351E"/>
    <w:rsid w:val="006937F4"/>
    <w:rsid w:val="006A1223"/>
    <w:rsid w:val="006A18A9"/>
    <w:rsid w:val="006A23DB"/>
    <w:rsid w:val="006A2C9B"/>
    <w:rsid w:val="006A32AF"/>
    <w:rsid w:val="006A441B"/>
    <w:rsid w:val="006A44B5"/>
    <w:rsid w:val="006A50A8"/>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653E"/>
    <w:rsid w:val="007173B0"/>
    <w:rsid w:val="00724289"/>
    <w:rsid w:val="007267DE"/>
    <w:rsid w:val="00731B55"/>
    <w:rsid w:val="007324AB"/>
    <w:rsid w:val="00740163"/>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2428"/>
    <w:rsid w:val="007A360D"/>
    <w:rsid w:val="007B05EF"/>
    <w:rsid w:val="007B1C6D"/>
    <w:rsid w:val="007B1E89"/>
    <w:rsid w:val="007B4484"/>
    <w:rsid w:val="007C5343"/>
    <w:rsid w:val="007C73AC"/>
    <w:rsid w:val="007D1296"/>
    <w:rsid w:val="007E2E6D"/>
    <w:rsid w:val="007E3E67"/>
    <w:rsid w:val="007E6EC7"/>
    <w:rsid w:val="007F0F9E"/>
    <w:rsid w:val="007F16C0"/>
    <w:rsid w:val="007F598F"/>
    <w:rsid w:val="007F6DBE"/>
    <w:rsid w:val="007F799D"/>
    <w:rsid w:val="00805914"/>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54A1"/>
    <w:rsid w:val="00870541"/>
    <w:rsid w:val="008707FB"/>
    <w:rsid w:val="00874A93"/>
    <w:rsid w:val="00874BA2"/>
    <w:rsid w:val="00875262"/>
    <w:rsid w:val="00875DCF"/>
    <w:rsid w:val="008765FA"/>
    <w:rsid w:val="00880351"/>
    <w:rsid w:val="00880362"/>
    <w:rsid w:val="0088470D"/>
    <w:rsid w:val="00885EF3"/>
    <w:rsid w:val="008876E6"/>
    <w:rsid w:val="00892A8E"/>
    <w:rsid w:val="00894B1B"/>
    <w:rsid w:val="00895390"/>
    <w:rsid w:val="00896BDF"/>
    <w:rsid w:val="008A0D75"/>
    <w:rsid w:val="008A2D9D"/>
    <w:rsid w:val="008A3250"/>
    <w:rsid w:val="008A5633"/>
    <w:rsid w:val="008A56A2"/>
    <w:rsid w:val="008B1262"/>
    <w:rsid w:val="008B33D4"/>
    <w:rsid w:val="008B680D"/>
    <w:rsid w:val="008B6FF0"/>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BC0"/>
    <w:rsid w:val="00905E22"/>
    <w:rsid w:val="00907306"/>
    <w:rsid w:val="00907D47"/>
    <w:rsid w:val="00911637"/>
    <w:rsid w:val="009141C7"/>
    <w:rsid w:val="00914F8A"/>
    <w:rsid w:val="0092327B"/>
    <w:rsid w:val="00923A56"/>
    <w:rsid w:val="00924317"/>
    <w:rsid w:val="00924467"/>
    <w:rsid w:val="009244D8"/>
    <w:rsid w:val="0093051C"/>
    <w:rsid w:val="00931FF8"/>
    <w:rsid w:val="0093461C"/>
    <w:rsid w:val="00936492"/>
    <w:rsid w:val="0094033A"/>
    <w:rsid w:val="00943791"/>
    <w:rsid w:val="00944705"/>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A1DFF"/>
    <w:rsid w:val="009A1FAC"/>
    <w:rsid w:val="009A3888"/>
    <w:rsid w:val="009A3B1B"/>
    <w:rsid w:val="009A3D12"/>
    <w:rsid w:val="009A4E24"/>
    <w:rsid w:val="009B00CC"/>
    <w:rsid w:val="009B103C"/>
    <w:rsid w:val="009B4765"/>
    <w:rsid w:val="009C4EAE"/>
    <w:rsid w:val="009D4BDB"/>
    <w:rsid w:val="009D6E8C"/>
    <w:rsid w:val="009E1881"/>
    <w:rsid w:val="009E3A33"/>
    <w:rsid w:val="009E66A9"/>
    <w:rsid w:val="009F1A3D"/>
    <w:rsid w:val="009F51CE"/>
    <w:rsid w:val="009F7617"/>
    <w:rsid w:val="00A02CFA"/>
    <w:rsid w:val="00A065CA"/>
    <w:rsid w:val="00A21FD0"/>
    <w:rsid w:val="00A225ED"/>
    <w:rsid w:val="00A266F3"/>
    <w:rsid w:val="00A2727F"/>
    <w:rsid w:val="00A3102D"/>
    <w:rsid w:val="00A31C25"/>
    <w:rsid w:val="00A339F7"/>
    <w:rsid w:val="00A34DE9"/>
    <w:rsid w:val="00A40B42"/>
    <w:rsid w:val="00A4312A"/>
    <w:rsid w:val="00A44537"/>
    <w:rsid w:val="00A448CF"/>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A78A8"/>
    <w:rsid w:val="00AB0746"/>
    <w:rsid w:val="00AB2C27"/>
    <w:rsid w:val="00AB3851"/>
    <w:rsid w:val="00AC0947"/>
    <w:rsid w:val="00AC10AB"/>
    <w:rsid w:val="00AC7695"/>
    <w:rsid w:val="00AD3284"/>
    <w:rsid w:val="00AD389F"/>
    <w:rsid w:val="00AD39F0"/>
    <w:rsid w:val="00AD6C9E"/>
    <w:rsid w:val="00AD78DC"/>
    <w:rsid w:val="00AD7DFE"/>
    <w:rsid w:val="00AE0EEB"/>
    <w:rsid w:val="00AE12F7"/>
    <w:rsid w:val="00AE1E84"/>
    <w:rsid w:val="00AE211C"/>
    <w:rsid w:val="00AE3AED"/>
    <w:rsid w:val="00AF0678"/>
    <w:rsid w:val="00AF096E"/>
    <w:rsid w:val="00AF26E6"/>
    <w:rsid w:val="00AF7F08"/>
    <w:rsid w:val="00B00B52"/>
    <w:rsid w:val="00B03AC4"/>
    <w:rsid w:val="00B04B9F"/>
    <w:rsid w:val="00B062D0"/>
    <w:rsid w:val="00B10F72"/>
    <w:rsid w:val="00B11433"/>
    <w:rsid w:val="00B11889"/>
    <w:rsid w:val="00B142AD"/>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2F44"/>
    <w:rsid w:val="00B56BD5"/>
    <w:rsid w:val="00B56D65"/>
    <w:rsid w:val="00B62AF3"/>
    <w:rsid w:val="00B63852"/>
    <w:rsid w:val="00B6524A"/>
    <w:rsid w:val="00B657DF"/>
    <w:rsid w:val="00B670C1"/>
    <w:rsid w:val="00B75463"/>
    <w:rsid w:val="00B7656B"/>
    <w:rsid w:val="00B76A94"/>
    <w:rsid w:val="00B80305"/>
    <w:rsid w:val="00B82605"/>
    <w:rsid w:val="00B84053"/>
    <w:rsid w:val="00B8418A"/>
    <w:rsid w:val="00B86E66"/>
    <w:rsid w:val="00B90581"/>
    <w:rsid w:val="00B90719"/>
    <w:rsid w:val="00B915C9"/>
    <w:rsid w:val="00B923A5"/>
    <w:rsid w:val="00B93965"/>
    <w:rsid w:val="00B96DA9"/>
    <w:rsid w:val="00BA00F8"/>
    <w:rsid w:val="00BA4109"/>
    <w:rsid w:val="00BA4B57"/>
    <w:rsid w:val="00BA72E0"/>
    <w:rsid w:val="00BB0CC0"/>
    <w:rsid w:val="00BB6957"/>
    <w:rsid w:val="00BB7A9A"/>
    <w:rsid w:val="00BC0BC5"/>
    <w:rsid w:val="00BC1E4F"/>
    <w:rsid w:val="00BC3E65"/>
    <w:rsid w:val="00BC4786"/>
    <w:rsid w:val="00BD0029"/>
    <w:rsid w:val="00BD1625"/>
    <w:rsid w:val="00BD6B4F"/>
    <w:rsid w:val="00BE0B3A"/>
    <w:rsid w:val="00BE0BE9"/>
    <w:rsid w:val="00BE6B2E"/>
    <w:rsid w:val="00BF175B"/>
    <w:rsid w:val="00BF54C2"/>
    <w:rsid w:val="00C03709"/>
    <w:rsid w:val="00C03F97"/>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5E3"/>
    <w:rsid w:val="00C35A90"/>
    <w:rsid w:val="00C420E9"/>
    <w:rsid w:val="00C4340F"/>
    <w:rsid w:val="00C44A18"/>
    <w:rsid w:val="00C44FC6"/>
    <w:rsid w:val="00C55A0A"/>
    <w:rsid w:val="00C566E8"/>
    <w:rsid w:val="00C6073F"/>
    <w:rsid w:val="00C645F4"/>
    <w:rsid w:val="00C758CA"/>
    <w:rsid w:val="00C766D4"/>
    <w:rsid w:val="00C81D39"/>
    <w:rsid w:val="00C82896"/>
    <w:rsid w:val="00C83D1C"/>
    <w:rsid w:val="00C84615"/>
    <w:rsid w:val="00C84A0D"/>
    <w:rsid w:val="00C870FE"/>
    <w:rsid w:val="00C910E2"/>
    <w:rsid w:val="00C9342F"/>
    <w:rsid w:val="00C97923"/>
    <w:rsid w:val="00CA0077"/>
    <w:rsid w:val="00CA1FEB"/>
    <w:rsid w:val="00CA2F5A"/>
    <w:rsid w:val="00CA56E0"/>
    <w:rsid w:val="00CA622E"/>
    <w:rsid w:val="00CB358C"/>
    <w:rsid w:val="00CC0C23"/>
    <w:rsid w:val="00CC2FFF"/>
    <w:rsid w:val="00CC5A27"/>
    <w:rsid w:val="00CC7B27"/>
    <w:rsid w:val="00CD02FC"/>
    <w:rsid w:val="00CD038F"/>
    <w:rsid w:val="00CD535E"/>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1258"/>
    <w:rsid w:val="00D44E7D"/>
    <w:rsid w:val="00D452BB"/>
    <w:rsid w:val="00D5439D"/>
    <w:rsid w:val="00D61995"/>
    <w:rsid w:val="00D6574A"/>
    <w:rsid w:val="00D75434"/>
    <w:rsid w:val="00D759AE"/>
    <w:rsid w:val="00D75EA5"/>
    <w:rsid w:val="00D772D7"/>
    <w:rsid w:val="00D81922"/>
    <w:rsid w:val="00D82761"/>
    <w:rsid w:val="00D86ACF"/>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0AB"/>
    <w:rsid w:val="00DD2C4C"/>
    <w:rsid w:val="00DD5173"/>
    <w:rsid w:val="00DD7958"/>
    <w:rsid w:val="00DE20A2"/>
    <w:rsid w:val="00DE24A7"/>
    <w:rsid w:val="00DE51F6"/>
    <w:rsid w:val="00DE72BB"/>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C7823"/>
    <w:rsid w:val="00ED0DFB"/>
    <w:rsid w:val="00ED0F0D"/>
    <w:rsid w:val="00ED165E"/>
    <w:rsid w:val="00ED1CF1"/>
    <w:rsid w:val="00ED4FE2"/>
    <w:rsid w:val="00ED74EA"/>
    <w:rsid w:val="00ED763B"/>
    <w:rsid w:val="00EE27E0"/>
    <w:rsid w:val="00EE3EA7"/>
    <w:rsid w:val="00EE3F8D"/>
    <w:rsid w:val="00EE5FE6"/>
    <w:rsid w:val="00EF0AB2"/>
    <w:rsid w:val="00EF0EE5"/>
    <w:rsid w:val="00EF358D"/>
    <w:rsid w:val="00EF466C"/>
    <w:rsid w:val="00EF4E82"/>
    <w:rsid w:val="00EF53BD"/>
    <w:rsid w:val="00EF6E3E"/>
    <w:rsid w:val="00F00C39"/>
    <w:rsid w:val="00F07C22"/>
    <w:rsid w:val="00F1395D"/>
    <w:rsid w:val="00F141B4"/>
    <w:rsid w:val="00F15E2E"/>
    <w:rsid w:val="00F26272"/>
    <w:rsid w:val="00F35FCA"/>
    <w:rsid w:val="00F378C0"/>
    <w:rsid w:val="00F41739"/>
    <w:rsid w:val="00F4607A"/>
    <w:rsid w:val="00F5035A"/>
    <w:rsid w:val="00F52EC6"/>
    <w:rsid w:val="00F54255"/>
    <w:rsid w:val="00F54B1F"/>
    <w:rsid w:val="00F54F0B"/>
    <w:rsid w:val="00F55A8F"/>
    <w:rsid w:val="00F5638A"/>
    <w:rsid w:val="00F566B7"/>
    <w:rsid w:val="00F6156A"/>
    <w:rsid w:val="00F635DC"/>
    <w:rsid w:val="00F63721"/>
    <w:rsid w:val="00F65359"/>
    <w:rsid w:val="00F72936"/>
    <w:rsid w:val="00F7352F"/>
    <w:rsid w:val="00F73B37"/>
    <w:rsid w:val="00F740FB"/>
    <w:rsid w:val="00F84698"/>
    <w:rsid w:val="00F862AF"/>
    <w:rsid w:val="00F86F0C"/>
    <w:rsid w:val="00F87BF2"/>
    <w:rsid w:val="00F87C87"/>
    <w:rsid w:val="00F9166E"/>
    <w:rsid w:val="00F91D3F"/>
    <w:rsid w:val="00F96E49"/>
    <w:rsid w:val="00FA2A1D"/>
    <w:rsid w:val="00FA3D5D"/>
    <w:rsid w:val="00FA75FE"/>
    <w:rsid w:val="00FB1866"/>
    <w:rsid w:val="00FB3813"/>
    <w:rsid w:val="00FB3F68"/>
    <w:rsid w:val="00FB4AC1"/>
    <w:rsid w:val="00FD0AF1"/>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0357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7"/>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035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498160322">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erial_x0020_Type xmlns="0d8c4aea-b462-4687-8b40-bd2f5a85267d">Lab book</Material_x0020_Type>
    <Category xmlns="0d8c4aea-b462-4687-8b40-bd2f5a85267d">Module Artifact</Category>
    <Level xmlns="0d8c4aea-b462-4687-8b40-bd2f5a85267d">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FE1460-653D-4DAF-B1DD-C8EE25172C92}"/>
</file>

<file path=customXml/itemProps2.xml><?xml version="1.0" encoding="utf-8"?>
<ds:datastoreItem xmlns:ds="http://schemas.openxmlformats.org/officeDocument/2006/customXml" ds:itemID="{3F05994F-F38A-4DCB-8C82-02390AFE07D1}"/>
</file>

<file path=customXml/itemProps3.xml><?xml version="1.0" encoding="utf-8"?>
<ds:datastoreItem xmlns:ds="http://schemas.openxmlformats.org/officeDocument/2006/customXml" ds:itemID="{B40EDB2D-A63B-4FF0-86C0-A1F173B4409F}"/>
</file>

<file path=customXml/itemProps4.xml><?xml version="1.0" encoding="utf-8"?>
<ds:datastoreItem xmlns:ds="http://schemas.openxmlformats.org/officeDocument/2006/customXml" ds:itemID="{219DB3FC-E0FD-4EEB-9993-489DF293B50C}"/>
</file>

<file path=docProps/app.xml><?xml version="1.0" encoding="utf-8"?>
<Properties xmlns="http://schemas.openxmlformats.org/officeDocument/2006/extended-properties" xmlns:vt="http://schemas.openxmlformats.org/officeDocument/2006/docPropsVTypes">
  <Template>CoursewareTemplates</Template>
  <TotalTime>1038</TotalTime>
  <Pages>8</Pages>
  <Words>963</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6251</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Nande, Satyen</cp:lastModifiedBy>
  <cp:revision>87</cp:revision>
  <cp:lastPrinted>2016-07-26T05:08:00Z</cp:lastPrinted>
  <dcterms:created xsi:type="dcterms:W3CDTF">2016-04-18T08:05:00Z</dcterms:created>
  <dcterms:modified xsi:type="dcterms:W3CDTF">2016-07-26T05:08:00Z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